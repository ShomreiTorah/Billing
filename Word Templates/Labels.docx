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1A719D" w:rsidRPr="00447789" w14:paraId="6E1C65F2" w14:textId="77777777" w:rsidTr="00447789">
        <w:trPr>
          <w:cantSplit/>
          <w:trHeight w:hRule="exact" w:val="1440"/>
        </w:trPr>
        <w:bookmarkStart w:id="0" w:name="_GoBack" w:displacedByCustomXml="next"/>
        <w:bookmarkEnd w:id="0" w:displacedByCustomXml="next"/>
        <w:sdt>
          <w:sdtPr>
            <w:rPr>
              <w:rFonts w:cstheme="minorHAnsi"/>
            </w:rPr>
            <w:id w:val="-1665774142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04240297" w14:textId="69F696DD" w:rsidR="001A719D" w:rsidRPr="00447789" w:rsidRDefault="001A55A5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74841020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1048957825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096BA173" w14:textId="04A3E4E7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011D7BFE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-1059319198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632A7020" w14:textId="3FCE17A9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</w:tr>
      <w:tr w:rsidR="001A719D" w:rsidRPr="00447789" w14:paraId="3E6F06E7" w14:textId="77777777" w:rsidTr="00447789">
        <w:trPr>
          <w:cantSplit/>
          <w:trHeight w:hRule="exact" w:val="1440"/>
        </w:trPr>
        <w:sdt>
          <w:sdtPr>
            <w:rPr>
              <w:rFonts w:cstheme="minorHAnsi"/>
            </w:rPr>
            <w:id w:val="2056572978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527FF6EA" w14:textId="536CB3F9" w:rsidR="001A719D" w:rsidRPr="00447789" w:rsidRDefault="001A55A5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12304E8B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-802460878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6241F4AC" w14:textId="3E3A9295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175463F2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-474760693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1B8AFF40" w14:textId="1BE66C6D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</w:tr>
      <w:tr w:rsidR="001A719D" w:rsidRPr="00447789" w14:paraId="2AAD934F" w14:textId="77777777" w:rsidTr="00447789">
        <w:trPr>
          <w:cantSplit/>
          <w:trHeight w:hRule="exact" w:val="1440"/>
        </w:trPr>
        <w:sdt>
          <w:sdtPr>
            <w:rPr>
              <w:rFonts w:cstheme="minorHAnsi"/>
            </w:rPr>
            <w:id w:val="1253160961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44689ECA" w14:textId="012442F2" w:rsidR="001A719D" w:rsidRPr="00447789" w:rsidRDefault="001A55A5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7CA0812C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455600373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3488745D" w14:textId="62270264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71E4E587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-354887684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754672C3" w14:textId="3FDF5280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</w:tr>
      <w:tr w:rsidR="001A719D" w:rsidRPr="00447789" w14:paraId="23A1D08E" w14:textId="77777777" w:rsidTr="00447789">
        <w:trPr>
          <w:cantSplit/>
          <w:trHeight w:hRule="exact" w:val="1440"/>
        </w:trPr>
        <w:sdt>
          <w:sdtPr>
            <w:rPr>
              <w:rFonts w:cstheme="minorHAnsi"/>
            </w:rPr>
            <w:id w:val="-1889176464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5FF909E6" w14:textId="0A4D0948" w:rsidR="001A719D" w:rsidRPr="00447789" w:rsidRDefault="001A55A5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6FFDB257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983428558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72AFA21F" w14:textId="280D3249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56EB7C77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1200744612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2312CF27" w14:textId="74EF84DD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</w:tr>
      <w:tr w:rsidR="001A719D" w:rsidRPr="00447789" w14:paraId="019D1B47" w14:textId="77777777" w:rsidTr="00447789">
        <w:trPr>
          <w:cantSplit/>
          <w:trHeight w:hRule="exact" w:val="1440"/>
        </w:trPr>
        <w:sdt>
          <w:sdtPr>
            <w:rPr>
              <w:rFonts w:cstheme="minorHAnsi"/>
            </w:rPr>
            <w:id w:val="-1823037641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11CA92B5" w14:textId="6A801ABD" w:rsidR="001A719D" w:rsidRPr="00447789" w:rsidRDefault="001A55A5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236AE94C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-1472588423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5784BD48" w14:textId="66B54B7A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1A5E6799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1109474929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32B91666" w14:textId="4664B8C3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</w:tr>
      <w:tr w:rsidR="001A719D" w:rsidRPr="00447789" w14:paraId="35BE5E20" w14:textId="77777777" w:rsidTr="00447789">
        <w:trPr>
          <w:cantSplit/>
          <w:trHeight w:hRule="exact" w:val="1440"/>
        </w:trPr>
        <w:sdt>
          <w:sdtPr>
            <w:rPr>
              <w:rFonts w:cstheme="minorHAnsi"/>
            </w:rPr>
            <w:id w:val="743925050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032C2C91" w14:textId="7293E835" w:rsidR="001A719D" w:rsidRPr="00447789" w:rsidRDefault="001A55A5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50B66BE0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-1912611762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0155545E" w14:textId="345F4C55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4192592A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2119179431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267370E2" w14:textId="3545505B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</w:tr>
      <w:tr w:rsidR="001A719D" w:rsidRPr="00447789" w14:paraId="1EBEF44F" w14:textId="77777777" w:rsidTr="00447789">
        <w:trPr>
          <w:cantSplit/>
          <w:trHeight w:hRule="exact" w:val="1440"/>
        </w:trPr>
        <w:sdt>
          <w:sdtPr>
            <w:rPr>
              <w:rFonts w:cstheme="minorHAnsi"/>
            </w:rPr>
            <w:id w:val="78192295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632DCB2A" w14:textId="7726FBA0" w:rsidR="001A719D" w:rsidRPr="00447789" w:rsidRDefault="001A55A5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6ED7E66B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-1839836761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6BAF80BE" w14:textId="62E01251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46EAEC30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-1194926152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3D73CE52" w14:textId="4C2FAF43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</w:tr>
      <w:tr w:rsidR="001A719D" w:rsidRPr="00447789" w14:paraId="312FEE01" w14:textId="77777777" w:rsidTr="00447789">
        <w:trPr>
          <w:cantSplit/>
          <w:trHeight w:hRule="exact" w:val="1440"/>
        </w:trPr>
        <w:sdt>
          <w:sdtPr>
            <w:rPr>
              <w:rFonts w:cstheme="minorHAnsi"/>
            </w:rPr>
            <w:id w:val="570319686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1EAF5058" w14:textId="4936CAF0" w:rsidR="001A719D" w:rsidRPr="00447789" w:rsidRDefault="001A55A5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46AA0B0C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-461116995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0476A55A" w14:textId="425C840A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56B226F1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1293017936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0B8CBCB4" w14:textId="5E60116A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</w:tr>
      <w:tr w:rsidR="001A719D" w:rsidRPr="00447789" w14:paraId="5E95294A" w14:textId="77777777" w:rsidTr="00447789">
        <w:trPr>
          <w:cantSplit/>
          <w:trHeight w:hRule="exact" w:val="1440"/>
        </w:trPr>
        <w:sdt>
          <w:sdtPr>
            <w:rPr>
              <w:rFonts w:cstheme="minorHAnsi"/>
            </w:rPr>
            <w:id w:val="1460381382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16CA6113" w14:textId="000D6D89" w:rsidR="001A719D" w:rsidRPr="00447789" w:rsidRDefault="001A55A5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6CFADF08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-1518915155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6F4B1A88" w14:textId="29FFBB2B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2F45D183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1022742302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24835D0B" w14:textId="68E46EC7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</w:tr>
      <w:tr w:rsidR="001A719D" w:rsidRPr="00447789" w14:paraId="17EC4DE2" w14:textId="77777777" w:rsidTr="00447789">
        <w:trPr>
          <w:cantSplit/>
          <w:trHeight w:hRule="exact" w:val="1440"/>
        </w:trPr>
        <w:sdt>
          <w:sdtPr>
            <w:rPr>
              <w:rFonts w:cstheme="minorHAnsi"/>
            </w:rPr>
            <w:id w:val="264203990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1B5DE1DD" w14:textId="452C5163" w:rsidR="001A719D" w:rsidRPr="00447789" w:rsidRDefault="001A55A5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7BAE96ED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680319801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73E0F26A" w14:textId="441928FE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  <w:tc>
          <w:tcPr>
            <w:tcW w:w="173" w:type="dxa"/>
            <w:vAlign w:val="center"/>
          </w:tcPr>
          <w:p w14:paraId="17C0B124" w14:textId="77777777" w:rsidR="001A719D" w:rsidRPr="00447789" w:rsidRDefault="001A719D" w:rsidP="00447789">
            <w:pPr>
              <w:ind w:left="95" w:right="95"/>
              <w:jc w:val="center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-309336689"/>
            <w:placeholder>
              <w:docPart w:val="DefaultPlaceholder_1082065158"/>
            </w:placeholder>
            <w:text/>
          </w:sdtPr>
          <w:sdtEndPr/>
          <w:sdtContent>
            <w:tc>
              <w:tcPr>
                <w:tcW w:w="3787" w:type="dxa"/>
                <w:vAlign w:val="center"/>
              </w:tcPr>
              <w:p w14:paraId="56586374" w14:textId="3AC370B8" w:rsidR="001A719D" w:rsidRPr="00447789" w:rsidRDefault="001A719D" w:rsidP="00447789">
                <w:pPr>
                  <w:ind w:left="95" w:right="95"/>
                  <w:jc w:val="center"/>
                  <w:rPr>
                    <w:rFonts w:cstheme="minorHAnsi"/>
                  </w:rPr>
                </w:pPr>
                <w:r w:rsidRPr="00447789">
                  <w:rPr>
                    <w:rFonts w:cstheme="minorHAnsi"/>
                  </w:rPr>
                  <w:t>Placeholder</w:t>
                </w:r>
              </w:p>
            </w:tc>
          </w:sdtContent>
        </w:sdt>
      </w:tr>
    </w:tbl>
    <w:p w14:paraId="5F748A6D" w14:textId="77777777" w:rsidR="001A719D" w:rsidRPr="001A719D" w:rsidRDefault="001A719D" w:rsidP="001A719D">
      <w:pPr>
        <w:ind w:left="95" w:right="95"/>
        <w:rPr>
          <w:vanish/>
        </w:rPr>
      </w:pPr>
    </w:p>
    <w:sectPr w:rsidR="001A719D" w:rsidRPr="001A719D" w:rsidSect="001A719D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1A719D"/>
    <w:rsid w:val="001A55A5"/>
    <w:rsid w:val="001A719D"/>
    <w:rsid w:val="001D4EDB"/>
    <w:rsid w:val="001E4BB5"/>
    <w:rsid w:val="002627C5"/>
    <w:rsid w:val="00364D5B"/>
    <w:rsid w:val="003A16A2"/>
    <w:rsid w:val="004147C8"/>
    <w:rsid w:val="00447789"/>
    <w:rsid w:val="00D027E5"/>
    <w:rsid w:val="00D11C8E"/>
    <w:rsid w:val="00ED23A1"/>
    <w:rsid w:val="00F6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CB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71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658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8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30BBF-662E-4F52-A545-BBBC40D2E3D7}"/>
      </w:docPartPr>
      <w:docPartBody>
        <w:p w:rsidR="00F36327" w:rsidRDefault="00F36327">
          <w:r w:rsidRPr="00C80FE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327"/>
    <w:rsid w:val="00DE1610"/>
    <w:rsid w:val="00F3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DC1C16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6327"/>
    <w:rPr>
      <w:color w:val="808080"/>
    </w:rPr>
  </w:style>
  <w:style w:type="paragraph" w:customStyle="1" w:styleId="96F2A7DF875641DB874FDF98B51ECABF">
    <w:name w:val="96F2A7DF875641DB874FDF98B51ECABF"/>
    <w:rsid w:val="00F363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6327"/>
    <w:rPr>
      <w:color w:val="808080"/>
    </w:rPr>
  </w:style>
  <w:style w:type="paragraph" w:customStyle="1" w:styleId="96F2A7DF875641DB874FDF98B51ECABF">
    <w:name w:val="96F2A7DF875641DB874FDF98B51ECABF"/>
    <w:rsid w:val="00F363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ED525-25A1-48B1-ACBB-DBF4D3046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</Words>
  <Characters>414</Characters>
  <Application>Microsoft Office Word</Application>
  <DocSecurity>0</DocSecurity>
  <Lines>69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Shomrei Torah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Mailing</dc:subject>
  <dc:creator>Schabse S. Laks</dc:creator>
  <cp:keywords/>
  <dc:description/>
  <cp:lastModifiedBy>Schabse S. Laks</cp:lastModifiedBy>
  <cp:revision>6</cp:revision>
  <dcterms:created xsi:type="dcterms:W3CDTF">2010-01-01T01:10:00Z</dcterms:created>
  <dcterms:modified xsi:type="dcterms:W3CDTF">2010-01-01T14:49:00Z</dcterms:modified>
</cp:coreProperties>
</file>