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" w:hAnsi="Cambria"/>
          <w:sz w:val="24"/>
        </w:rPr>
        <w:id w:val="496691414"/>
        <w:placeholder>
          <w:docPart w:val="A6A1808585B44B9DA4BBCACF60D62753"/>
        </w:placeholder>
        <w:text/>
      </w:sdtPr>
      <w:sdtEndPr/>
      <w:sdtContent>
        <w:p w14:paraId="5C2A3F50" w14:textId="77777777" w:rsidR="00867E0E" w:rsidRPr="00AE2B71" w:rsidRDefault="00867E0E" w:rsidP="00ED5F7A">
          <w:pPr>
            <w:pStyle w:val="NoSpacing"/>
            <w:rPr>
              <w:rFonts w:ascii="Cambria" w:hAnsi="Cambria"/>
              <w:sz w:val="24"/>
            </w:rPr>
          </w:pPr>
          <w:proofErr w:type="spellStart"/>
          <w:r w:rsidRPr="00AE2B71">
            <w:rPr>
              <w:rFonts w:ascii="Cambria" w:hAnsi="Cambria"/>
              <w:sz w:val="24"/>
            </w:rPr>
            <w:t>MailingAddress</w:t>
          </w:r>
          <w:proofErr w:type="spellEnd"/>
        </w:p>
      </w:sdtContent>
    </w:sdt>
    <w:p w14:paraId="62E31672" w14:textId="6F2CCF87" w:rsidR="00FE4B79" w:rsidRPr="00AE2B71" w:rsidRDefault="00CA4FC5" w:rsidP="00ED5F7A">
      <w:pPr>
        <w:pStyle w:val="NoSpacing"/>
        <w:spacing w:before="240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  <w:lang w:bidi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5.65pt;margin-top:-4.1pt;width:172.35pt;height:37.65pt;z-index:251658240;mso-position-horizontal-relative:margin;mso-position-vertical-relative:margin" filled="f" stroked="f">
            <v:textbox>
              <w:txbxContent>
                <w:p w14:paraId="35F8DB82" w14:textId="398EACEB" w:rsidR="004F3B99" w:rsidRPr="00AE2B71" w:rsidRDefault="004F3B99" w:rsidP="00DA2303">
                  <w:pPr>
                    <w:spacing w:after="0"/>
                    <w:jc w:val="left"/>
                    <w:rPr>
                      <w:rFonts w:ascii="Cambria" w:hAnsi="Cambria"/>
                    </w:rPr>
                  </w:pPr>
                  <w:r w:rsidRPr="00AE2B71">
                    <w:rPr>
                      <w:rFonts w:ascii="Cambria" w:hAnsi="Cambria"/>
                      <w:sz w:val="24"/>
                    </w:rPr>
                    <w:fldChar w:fldCharType="begin"/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 DATE \@ "</w:instrText>
                  </w:r>
                  <w:r w:rsidR="00DA2303">
                    <w:rPr>
                      <w:rFonts w:ascii="Cambria" w:hAnsi="Cambria"/>
                      <w:sz w:val="24"/>
                    </w:rPr>
                    <w:instrText>dddd, MMMM d, yyyy</w:instrText>
                  </w:r>
                  <w:r w:rsidRPr="00AE2B71">
                    <w:rPr>
                      <w:rFonts w:ascii="Cambria" w:hAnsi="Cambria"/>
                      <w:sz w:val="24"/>
                    </w:rPr>
                    <w:instrText xml:space="preserve">" </w:instrTex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separate"/>
                  </w:r>
                  <w:r w:rsidR="004C3A6A">
                    <w:rPr>
                      <w:rFonts w:ascii="Cambria" w:hAnsi="Cambria"/>
                      <w:noProof/>
                      <w:sz w:val="24"/>
                    </w:rPr>
                    <w:t>Wednesday, January 6, 2010</w:t>
                  </w:r>
                  <w:r w:rsidRPr="00AE2B71">
                    <w:rPr>
                      <w:rFonts w:ascii="Cambria" w:hAnsi="Cambria"/>
                      <w:sz w:val="24"/>
                    </w:rPr>
                    <w:fldChar w:fldCharType="end"/>
                  </w:r>
                </w:p>
                <w:p w14:paraId="05ECA73B" w14:textId="77777777" w:rsidR="004F3B99" w:rsidRDefault="004F3B99" w:rsidP="00FA6324">
                  <w:pPr>
                    <w:jc w:val="left"/>
                  </w:pPr>
                </w:p>
              </w:txbxContent>
            </v:textbox>
            <w10:wrap anchorx="margin" anchory="margin"/>
          </v:shape>
        </w:pict>
      </w:r>
      <w:r w:rsidR="00FE4B79" w:rsidRPr="00AE2B71">
        <w:rPr>
          <w:rFonts w:ascii="Cambria" w:hAnsi="Cambria"/>
          <w:sz w:val="24"/>
        </w:rPr>
        <w:t>Dear</w:t>
      </w:r>
      <w:r w:rsidR="00E11EA5" w:rsidRPr="00AE2B71">
        <w:rPr>
          <w:rFonts w:ascii="Cambria" w:hAnsi="Cambria"/>
          <w:sz w:val="24"/>
        </w:rPr>
        <w:t xml:space="preserve"> </w:t>
      </w:r>
      <w:sdt>
        <w:sdtPr>
          <w:rPr>
            <w:rFonts w:ascii="Cambria" w:hAnsi="Cambria"/>
            <w:sz w:val="24"/>
          </w:rPr>
          <w:id w:val="98861798"/>
          <w:lock w:val="sdtLocked"/>
          <w:placeholder>
            <w:docPart w:val="DefaultPlaceholder_22675703"/>
          </w:placeholder>
          <w:text/>
        </w:sdtPr>
        <w:sdtEndPr/>
        <w:sdtContent>
          <w:proofErr w:type="spellStart"/>
          <w:r w:rsidR="00B430FE" w:rsidRPr="00AE2B71">
            <w:rPr>
              <w:rFonts w:ascii="Cambria" w:hAnsi="Cambria"/>
              <w:sz w:val="24"/>
            </w:rPr>
            <w:t>FullName</w:t>
          </w:r>
          <w:proofErr w:type="spellEnd"/>
        </w:sdtContent>
      </w:sdt>
      <w:r w:rsidR="0016673B" w:rsidRPr="00AE2B71">
        <w:rPr>
          <w:rFonts w:ascii="Cambria" w:hAnsi="Cambria"/>
          <w:sz w:val="24"/>
        </w:rPr>
        <w:t>,</w:t>
      </w:r>
    </w:p>
    <w:p w14:paraId="3CE0F5CC" w14:textId="77777777" w:rsidR="0016673B" w:rsidRPr="00AE2B71" w:rsidRDefault="0016673B" w:rsidP="00E11EA5">
      <w:pPr>
        <w:pStyle w:val="NoSpacing"/>
        <w:rPr>
          <w:rFonts w:ascii="Cambria" w:hAnsi="Cambria"/>
          <w:sz w:val="24"/>
        </w:rPr>
      </w:pPr>
    </w:p>
    <w:p w14:paraId="4E5BB901" w14:textId="6AE4B42D" w:rsidR="004C3A6A" w:rsidRPr="00AE2B71" w:rsidRDefault="0055087A" w:rsidP="004C3A6A">
      <w:pPr>
        <w:pStyle w:val="NoSpacing"/>
        <w:spacing w:after="240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On behalf of Rabbi Weinberger and Congregation Shomrei Torah, </w:t>
      </w:r>
      <w:r w:rsidR="007B35B0">
        <w:rPr>
          <w:rFonts w:ascii="Cambria" w:hAnsi="Cambria"/>
          <w:sz w:val="24"/>
        </w:rPr>
        <w:t>I</w:t>
      </w:r>
      <w:r w:rsidRPr="00AE2B71">
        <w:rPr>
          <w:rFonts w:ascii="Cambria" w:hAnsi="Cambria"/>
          <w:sz w:val="24"/>
        </w:rPr>
        <w:t xml:space="preserve"> would like to express </w:t>
      </w:r>
      <w:r w:rsidR="007B35B0">
        <w:rPr>
          <w:rFonts w:ascii="Cambria" w:hAnsi="Cambria"/>
          <w:sz w:val="24"/>
        </w:rPr>
        <w:t>my sincere</w:t>
      </w:r>
      <w:r w:rsidRPr="00AE2B71">
        <w:rPr>
          <w:rFonts w:ascii="Cambria" w:hAnsi="Cambria"/>
          <w:sz w:val="24"/>
        </w:rPr>
        <w:t xml:space="preserve"> gratitude</w:t>
      </w:r>
      <w:r w:rsidR="007B35B0">
        <w:rPr>
          <w:rFonts w:ascii="Cambria" w:hAnsi="Cambria"/>
          <w:sz w:val="24"/>
        </w:rPr>
        <w:t xml:space="preserve"> and appreciation</w:t>
      </w:r>
      <w:r w:rsidRPr="00AE2B71">
        <w:rPr>
          <w:rFonts w:ascii="Cambria" w:hAnsi="Cambria"/>
          <w:sz w:val="24"/>
        </w:rPr>
        <w:t xml:space="preserve"> for your financial support and valued participation in our davening and learning. Through your generosity, support, and participation our Shul will continue to grow and thrive as a special place of Torah </w:t>
      </w:r>
      <w:bookmarkStart w:id="0" w:name="_GoBack"/>
      <w:bookmarkEnd w:id="0"/>
      <w:r w:rsidRPr="00AE2B71">
        <w:rPr>
          <w:rFonts w:ascii="Cambria" w:hAnsi="Cambria"/>
          <w:sz w:val="24"/>
        </w:rPr>
        <w:t xml:space="preserve">and </w:t>
      </w:r>
      <w:proofErr w:type="spellStart"/>
      <w:r w:rsidRPr="00AE2B71">
        <w:rPr>
          <w:rFonts w:ascii="Cambria" w:hAnsi="Cambria"/>
          <w:sz w:val="24"/>
        </w:rPr>
        <w:t>Avodah</w:t>
      </w:r>
      <w:proofErr w:type="spellEnd"/>
      <w:r w:rsidRPr="00AE2B71">
        <w:rPr>
          <w:rFonts w:ascii="Cambria" w:hAnsi="Cambria"/>
          <w:sz w:val="24"/>
        </w:rPr>
        <w:t>.</w:t>
      </w:r>
    </w:p>
    <w:p w14:paraId="191F1315" w14:textId="11E7714E" w:rsidR="0055087A" w:rsidRPr="00AE2B71" w:rsidRDefault="004C3A6A" w:rsidP="004C3A6A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Your total balance due is </w:t>
      </w:r>
      <w:sdt>
        <w:sdtPr>
          <w:rPr>
            <w:rFonts w:ascii="Cambria" w:hAnsi="Cambria"/>
            <w:b/>
            <w:bCs/>
            <w:sz w:val="24"/>
          </w:rPr>
          <w:id w:val="1895703932"/>
          <w:placeholder>
            <w:docPart w:val="4BC6E8CEA8C94842A78DEA19F4E284A6"/>
          </w:placeholder>
          <w:text/>
        </w:sdtPr>
        <w:sdtContent>
          <w:proofErr w:type="spellStart"/>
          <w:r w:rsidRPr="004C3A6A">
            <w:rPr>
              <w:rFonts w:ascii="Cambria" w:hAnsi="Cambria"/>
              <w:b/>
              <w:bCs/>
              <w:sz w:val="24"/>
            </w:rPr>
            <w:t>BalanceDue</w:t>
          </w:r>
          <w:proofErr w:type="spellEnd"/>
        </w:sdtContent>
      </w:sdt>
      <w:r>
        <w:rPr>
          <w:rFonts w:ascii="Cambria" w:hAnsi="Cambria"/>
          <w:sz w:val="24"/>
        </w:rPr>
        <w:t xml:space="preserve">.  </w:t>
      </w:r>
      <w:r w:rsidR="0055087A" w:rsidRPr="00AE2B71">
        <w:rPr>
          <w:rFonts w:ascii="Cambria" w:hAnsi="Cambria"/>
          <w:sz w:val="24"/>
        </w:rPr>
        <w:t xml:space="preserve">Please review the summary below. If you have any questions regarding any of the pledges or payments contained herein, please </w:t>
      </w:r>
      <w:r w:rsidR="00437FB2">
        <w:rPr>
          <w:rFonts w:ascii="Cambria" w:hAnsi="Cambria"/>
          <w:sz w:val="24"/>
        </w:rPr>
        <w:t xml:space="preserve">email </w:t>
      </w:r>
      <w:hyperlink r:id="rId8" w:history="1">
        <w:r w:rsidR="00437FB2" w:rsidRPr="00723138">
          <w:rPr>
            <w:rStyle w:val="Hyperlink"/>
            <w:rFonts w:ascii="Cambria" w:hAnsi="Cambria"/>
            <w:sz w:val="24"/>
          </w:rPr>
          <w:t>Billing@ShomreiTorah.us</w:t>
        </w:r>
      </w:hyperlink>
      <w:r w:rsidR="00437FB2">
        <w:rPr>
          <w:rFonts w:ascii="Cambria" w:hAnsi="Cambria"/>
          <w:sz w:val="24"/>
        </w:rPr>
        <w:t xml:space="preserve"> </w:t>
      </w:r>
      <w:r w:rsidR="0055087A" w:rsidRPr="00AE2B71">
        <w:rPr>
          <w:rFonts w:ascii="Cambria" w:hAnsi="Cambria"/>
          <w:sz w:val="24"/>
        </w:rPr>
        <w:t>or contact Yaakov Gitstein at (732) 516 – 5583.</w:t>
      </w:r>
    </w:p>
    <w:p w14:paraId="0F2F8D30" w14:textId="61807BED" w:rsidR="0055087A" w:rsidRPr="00AE2B71" w:rsidRDefault="0055087A" w:rsidP="0055087A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Thank you.</w:t>
      </w:r>
    </w:p>
    <w:sdt>
      <w:sdtPr>
        <w:rPr>
          <w:rFonts w:ascii="Cambria" w:hAnsi="Cambria"/>
        </w:rPr>
        <w:id w:val="2030839917"/>
        <w:placeholder>
          <w:docPart w:val="DefaultPlaceholder_1082065158"/>
        </w:placeholder>
        <w:text/>
      </w:sdtPr>
      <w:sdtEndPr/>
      <w:sdtContent>
        <w:p w14:paraId="507B5CFC" w14:textId="55EC931A" w:rsidR="004D2FD1" w:rsidRPr="00AE2B71" w:rsidRDefault="00B430FE" w:rsidP="00B129CA">
          <w:pPr>
            <w:pStyle w:val="NoSpacing"/>
            <w:jc w:val="center"/>
            <w:rPr>
              <w:rFonts w:ascii="Cambria" w:hAnsi="Cambria"/>
            </w:rPr>
          </w:pPr>
          <w:r w:rsidRPr="00AE2B71">
            <w:rPr>
              <w:rFonts w:ascii="Cambria" w:hAnsi="Cambria"/>
            </w:rPr>
            <w:t>Table</w:t>
          </w:r>
        </w:p>
      </w:sdtContent>
    </w:sdt>
    <w:p w14:paraId="3C919534" w14:textId="570E5387" w:rsidR="00FE4B79" w:rsidRPr="008267CA" w:rsidRDefault="00FE4B79" w:rsidP="008267CA">
      <w:pPr>
        <w:pStyle w:val="NoSpacing"/>
        <w:spacing w:after="240"/>
        <w:rPr>
          <w:rFonts w:ascii="Cambria" w:hAnsi="Cambria"/>
          <w:b/>
          <w:sz w:val="24"/>
        </w:rPr>
      </w:pPr>
      <w:r w:rsidRPr="00AE2B71">
        <w:rPr>
          <w:rFonts w:ascii="Cambria" w:hAnsi="Cambria"/>
          <w:sz w:val="24"/>
        </w:rPr>
        <w:t xml:space="preserve">Please make your checks payable to: </w:t>
      </w:r>
      <w:r w:rsidRPr="00AE2B71">
        <w:rPr>
          <w:rFonts w:ascii="Cambria" w:hAnsi="Cambria"/>
          <w:b/>
          <w:sz w:val="24"/>
        </w:rPr>
        <w:t xml:space="preserve">Congregation Shomrei Torah of Passaic-Clifton </w:t>
      </w:r>
    </w:p>
    <w:p w14:paraId="3815B3F9" w14:textId="77777777" w:rsidR="00FE4B79" w:rsidRPr="00AE2B71" w:rsidRDefault="00FE4B79" w:rsidP="00141A58">
      <w:pPr>
        <w:pStyle w:val="NoSpacing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Mail your remittance to:</w:t>
      </w:r>
    </w:p>
    <w:p w14:paraId="2027664D" w14:textId="02CDDB9F" w:rsidR="00E11EA5" w:rsidRPr="00AE2B71" w:rsidRDefault="00FE4B79" w:rsidP="00ED316B">
      <w:pPr>
        <w:pStyle w:val="NoSpacing"/>
        <w:spacing w:before="120" w:after="240"/>
        <w:ind w:left="720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Congregation Shomrei Torah of Passaic-Clifton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1360 Clifton Ave. # 908</w:t>
      </w:r>
      <w:r w:rsidR="00141A58" w:rsidRPr="00AE2B71">
        <w:rPr>
          <w:rFonts w:ascii="Cambria" w:hAnsi="Cambria"/>
          <w:sz w:val="24"/>
        </w:rPr>
        <w:br/>
      </w:r>
      <w:r w:rsidRPr="00AE2B71">
        <w:rPr>
          <w:rFonts w:ascii="Cambria" w:hAnsi="Cambria"/>
          <w:sz w:val="24"/>
        </w:rPr>
        <w:t>Clifton, NJ 07012</w:t>
      </w:r>
    </w:p>
    <w:p w14:paraId="228C62E7" w14:textId="77777777" w:rsidR="00FE4B79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 xml:space="preserve">Sincerely, </w:t>
      </w:r>
    </w:p>
    <w:p w14:paraId="7EBB03F7" w14:textId="77777777" w:rsidR="00E11EA5" w:rsidRPr="00AE2B71" w:rsidRDefault="00E11EA5" w:rsidP="008267CA">
      <w:pPr>
        <w:pStyle w:val="NoSpacing"/>
        <w:jc w:val="left"/>
        <w:rPr>
          <w:rFonts w:ascii="Cambria" w:hAnsi="Cambria"/>
          <w:sz w:val="24"/>
        </w:rPr>
      </w:pPr>
    </w:p>
    <w:p w14:paraId="146AE594" w14:textId="77777777" w:rsidR="00622478" w:rsidRPr="00AE2B71" w:rsidRDefault="00622478" w:rsidP="008267CA">
      <w:pPr>
        <w:pStyle w:val="NoSpacing"/>
        <w:jc w:val="left"/>
        <w:rPr>
          <w:rFonts w:ascii="Cambria" w:hAnsi="Cambria"/>
          <w:sz w:val="24"/>
        </w:rPr>
      </w:pPr>
    </w:p>
    <w:p w14:paraId="1D94BCE8" w14:textId="77777777" w:rsidR="008267CA" w:rsidRDefault="007B35B0" w:rsidP="008267CA">
      <w:pPr>
        <w:pStyle w:val="NoSpacing"/>
        <w:jc w:val="left"/>
        <w:rPr>
          <w:rFonts w:ascii="Cambria" w:hAnsi="Cambria"/>
          <w:sz w:val="24"/>
        </w:rPr>
      </w:pPr>
      <w:r w:rsidRPr="007B35B0">
        <w:rPr>
          <w:rFonts w:ascii="Cambria" w:hAnsi="Cambria"/>
          <w:sz w:val="24"/>
        </w:rPr>
        <w:t xml:space="preserve">Jason P. (Yaakov) Gitstein </w:t>
      </w:r>
    </w:p>
    <w:p w14:paraId="39F39C50" w14:textId="16B44A58" w:rsidR="006B522F" w:rsidRPr="00AE2B71" w:rsidRDefault="00FE4B79" w:rsidP="008267CA">
      <w:pPr>
        <w:pStyle w:val="NoSpacing"/>
        <w:jc w:val="left"/>
        <w:rPr>
          <w:rFonts w:ascii="Cambria" w:hAnsi="Cambria"/>
          <w:sz w:val="24"/>
        </w:rPr>
      </w:pPr>
      <w:r w:rsidRPr="00AE2B71">
        <w:rPr>
          <w:rFonts w:ascii="Cambria" w:hAnsi="Cambria"/>
          <w:sz w:val="24"/>
        </w:rPr>
        <w:t>Treasurer</w:t>
      </w:r>
    </w:p>
    <w:sectPr w:rsidR="006B522F" w:rsidRPr="00AE2B71" w:rsidSect="009345C3">
      <w:headerReference w:type="default" r:id="rId9"/>
      <w:footerReference w:type="default" r:id="rId10"/>
      <w:pgSz w:w="12240" w:h="15840"/>
      <w:pgMar w:top="1921" w:right="720" w:bottom="720" w:left="720" w:header="576" w:footer="5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C681D" w14:textId="77777777" w:rsidR="00CA4FC5" w:rsidRDefault="00CA4FC5" w:rsidP="00F24B5F">
      <w:r>
        <w:separator/>
      </w:r>
    </w:p>
  </w:endnote>
  <w:endnote w:type="continuationSeparator" w:id="0">
    <w:p w14:paraId="1B3D502D" w14:textId="77777777" w:rsidR="00CA4FC5" w:rsidRDefault="00CA4FC5" w:rsidP="00F24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B3C83" w14:textId="3F46470F" w:rsidR="00DD6B00" w:rsidRDefault="00DD6B00" w:rsidP="002C63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3AB90E" w14:textId="77777777" w:rsidR="00CA4FC5" w:rsidRDefault="00CA4FC5" w:rsidP="00F24B5F">
      <w:r>
        <w:separator/>
      </w:r>
    </w:p>
  </w:footnote>
  <w:footnote w:type="continuationSeparator" w:id="0">
    <w:p w14:paraId="62421B52" w14:textId="77777777" w:rsidR="00CA4FC5" w:rsidRDefault="00CA4FC5" w:rsidP="00F24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3A1E7" w14:textId="320928BA" w:rsidR="00DD6B00" w:rsidRPr="00AE2B71" w:rsidRDefault="00CA4FC5" w:rsidP="009345C3">
    <w:pPr>
      <w:tabs>
        <w:tab w:val="left" w:pos="7920"/>
      </w:tabs>
      <w:spacing w:after="0" w:line="288" w:lineRule="auto"/>
      <w:jc w:val="left"/>
      <w:rPr>
        <w:rFonts w:ascii="Cambria" w:hAnsi="Cambria"/>
        <w:vanish/>
      </w:rPr>
    </w:pPr>
    <w:r>
      <w:rPr>
        <w:rFonts w:ascii="Cambria" w:hAnsi="Cambria"/>
        <w:noProof/>
      </w:rPr>
      <w:pict>
        <v:line id="_x0000_s2055" style="position:absolute;z-index:251662336;mso-position-horizontal-relative:page;mso-position-vertical-relative:page" from="0,110.55pt" to="612pt,110.55pt" strokecolor="#1f497d [3215]" strokeweight="1.5pt">
          <w10:wrap anchorx="page" anchory="page"/>
        </v:line>
      </w:pict>
    </w:r>
    <w:r w:rsidR="00622F12" w:rsidRPr="00AE2B71">
      <w:rPr>
        <w:rFonts w:ascii="Cambria" w:hAnsi="Cambria"/>
        <w:noProof/>
        <w:lang w:bidi="he-IL"/>
      </w:rPr>
      <w:drawing>
        <wp:inline distT="0" distB="0" distL="0" distR="0" wp14:editId="51825F0F">
          <wp:extent cx="1619250" cy="822476"/>
          <wp:effectExtent l="0" t="0" r="0" b="0"/>
          <wp:docPr id="1" name="Picture 1" descr="Torah for shul 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orah for shul full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8224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45EB1" w:rsidRPr="00AE2B71">
      <w:rPr>
        <w:rFonts w:ascii="Cambria" w:hAnsi="Cambria"/>
        <w:sz w:val="20"/>
        <w:szCs w:val="20"/>
      </w:rPr>
      <w:ptab w:relativeTo="indent" w:alignment="center" w:leader="none"/>
    </w:r>
    <w:r w:rsidR="00574453" w:rsidRPr="00AE2B71">
      <w:rPr>
        <w:rFonts w:ascii="Cambria" w:hAnsi="Cambria"/>
        <w:b/>
        <w:bCs/>
        <w:sz w:val="32"/>
        <w:szCs w:val="32"/>
      </w:rPr>
      <w:t>Congregation Shomrei Torah</w:t>
    </w:r>
    <w:r w:rsidR="009A1FE8" w:rsidRPr="00AE2B71">
      <w:rPr>
        <w:rFonts w:ascii="Cambria" w:hAnsi="Cambria"/>
      </w:rPr>
      <w:ptab w:relativeTo="margin" w:alignment="right" w:leader="none"/>
    </w:r>
    <w:r>
      <w:rPr>
        <w:rFonts w:ascii="Cambria" w:hAnsi="Cambria"/>
        <w:sz w:val="20"/>
        <w:szCs w:val="20"/>
      </w:rPr>
    </w:r>
    <w:r>
      <w:rPr>
        <w:rFonts w:ascii="Cambria" w:hAnsi="Cambria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width:154.5pt;height:77.25pt;mso-left-percent:-10001;mso-top-percent:-10001;mso-position-horizontal:absolute;mso-position-horizontal-relative:char;mso-position-vertical:absolute;mso-position-vertical-relative:line;mso-left-percent:-10001;mso-top-percent:-10001" filled="f" stroked="f" strokecolor="blue">
          <v:textbox style="mso-next-textbox:#_x0000_s2056">
            <w:txbxContent>
              <w:p w14:paraId="4565F427" w14:textId="77777777" w:rsidR="009A1FE8" w:rsidRPr="00AE2B71" w:rsidRDefault="009A1FE8" w:rsidP="009A1FE8">
                <w:pPr>
                  <w:pStyle w:val="NoSpacing"/>
                  <w:spacing w:line="360" w:lineRule="auto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Federal Tax ID # 47-0953005</w:t>
                </w:r>
              </w:p>
              <w:p w14:paraId="73545747" w14:textId="77777777" w:rsidR="009A1FE8" w:rsidRPr="00AE2B71" w:rsidRDefault="009A1FE8" w:rsidP="009A1FE8">
                <w:pPr>
                  <w:pStyle w:val="NoSpacing"/>
                  <w:jc w:val="left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Congregation Shomrei Torah</w:t>
                </w:r>
                <w:r w:rsidRPr="00AE2B71">
                  <w:rPr>
                    <w:rFonts w:asciiTheme="majorHAnsi" w:hAnsiTheme="majorHAnsi"/>
                  </w:rPr>
                  <w:br/>
                  <w:t>of Passaic Clifton</w:t>
                </w:r>
              </w:p>
              <w:p w14:paraId="05A53A34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1360 Clifton Ave. #908</w:t>
                </w:r>
              </w:p>
              <w:p w14:paraId="2EB696A9" w14:textId="77777777" w:rsidR="009A1FE8" w:rsidRPr="00AE2B71" w:rsidRDefault="009A1FE8" w:rsidP="009A1FE8">
                <w:pPr>
                  <w:pStyle w:val="NoSpacing"/>
                  <w:rPr>
                    <w:rFonts w:asciiTheme="majorHAnsi" w:hAnsiTheme="majorHAnsi"/>
                  </w:rPr>
                </w:pPr>
                <w:r w:rsidRPr="00AE2B71">
                  <w:rPr>
                    <w:rFonts w:asciiTheme="majorHAnsi" w:hAnsiTheme="majorHAnsi"/>
                  </w:rPr>
                  <w:t>Clifton, NJ 07012</w:t>
                </w:r>
              </w:p>
            </w:txbxContent>
          </v:textbox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lignTablesRowByRow/>
    <w:selectFldWithFirstOrLastChar/>
    <w:useFELayout/>
    <w:doNotAutofitConstrainedTables/>
    <w:compatSetting w:name="compatibilityMode" w:uri="http://schemas.microsoft.com/office/word" w:val="12"/>
  </w:compat>
  <w:rsids>
    <w:rsidRoot w:val="00F24B5F"/>
    <w:rsid w:val="00027596"/>
    <w:rsid w:val="000402E2"/>
    <w:rsid w:val="00072122"/>
    <w:rsid w:val="00084A92"/>
    <w:rsid w:val="000C112F"/>
    <w:rsid w:val="000E740D"/>
    <w:rsid w:val="00100980"/>
    <w:rsid w:val="0010372D"/>
    <w:rsid w:val="001176A0"/>
    <w:rsid w:val="00141A58"/>
    <w:rsid w:val="00151197"/>
    <w:rsid w:val="00153668"/>
    <w:rsid w:val="0016673B"/>
    <w:rsid w:val="00175ADD"/>
    <w:rsid w:val="00176E9E"/>
    <w:rsid w:val="0018246C"/>
    <w:rsid w:val="00187962"/>
    <w:rsid w:val="00196914"/>
    <w:rsid w:val="001A0193"/>
    <w:rsid w:val="001A1AAB"/>
    <w:rsid w:val="001A7363"/>
    <w:rsid w:val="001D2437"/>
    <w:rsid w:val="00207479"/>
    <w:rsid w:val="0021161F"/>
    <w:rsid w:val="0022412D"/>
    <w:rsid w:val="00234F5D"/>
    <w:rsid w:val="00250D31"/>
    <w:rsid w:val="00262DD5"/>
    <w:rsid w:val="0029430D"/>
    <w:rsid w:val="002967B7"/>
    <w:rsid w:val="002C6305"/>
    <w:rsid w:val="002D3544"/>
    <w:rsid w:val="002D6022"/>
    <w:rsid w:val="002F223E"/>
    <w:rsid w:val="002F372E"/>
    <w:rsid w:val="002F57F6"/>
    <w:rsid w:val="002F5B43"/>
    <w:rsid w:val="002F6E5D"/>
    <w:rsid w:val="00302FAB"/>
    <w:rsid w:val="00335CD6"/>
    <w:rsid w:val="00386219"/>
    <w:rsid w:val="003A1523"/>
    <w:rsid w:val="003A682F"/>
    <w:rsid w:val="003C332E"/>
    <w:rsid w:val="003C3B8A"/>
    <w:rsid w:val="00437FB2"/>
    <w:rsid w:val="00470139"/>
    <w:rsid w:val="004863F1"/>
    <w:rsid w:val="004C2DD8"/>
    <w:rsid w:val="004C3A6A"/>
    <w:rsid w:val="004D2FD1"/>
    <w:rsid w:val="004D65D2"/>
    <w:rsid w:val="004F3B99"/>
    <w:rsid w:val="00503EFA"/>
    <w:rsid w:val="005458C4"/>
    <w:rsid w:val="00545EB1"/>
    <w:rsid w:val="0055087A"/>
    <w:rsid w:val="00574453"/>
    <w:rsid w:val="00576966"/>
    <w:rsid w:val="005B111E"/>
    <w:rsid w:val="00622478"/>
    <w:rsid w:val="00622F12"/>
    <w:rsid w:val="00631D8C"/>
    <w:rsid w:val="006562F1"/>
    <w:rsid w:val="006736D6"/>
    <w:rsid w:val="00697CEB"/>
    <w:rsid w:val="006A3DA2"/>
    <w:rsid w:val="006B522F"/>
    <w:rsid w:val="006F1030"/>
    <w:rsid w:val="006F64A5"/>
    <w:rsid w:val="00777B6F"/>
    <w:rsid w:val="007B35B0"/>
    <w:rsid w:val="007E7B13"/>
    <w:rsid w:val="007F6A12"/>
    <w:rsid w:val="00816CDA"/>
    <w:rsid w:val="008267CA"/>
    <w:rsid w:val="00843F59"/>
    <w:rsid w:val="00853828"/>
    <w:rsid w:val="0085505F"/>
    <w:rsid w:val="00867E0E"/>
    <w:rsid w:val="008830FA"/>
    <w:rsid w:val="008C6400"/>
    <w:rsid w:val="008F4E74"/>
    <w:rsid w:val="00900DFB"/>
    <w:rsid w:val="00912488"/>
    <w:rsid w:val="0091455B"/>
    <w:rsid w:val="00930C32"/>
    <w:rsid w:val="00932C93"/>
    <w:rsid w:val="009345C3"/>
    <w:rsid w:val="009A1FE8"/>
    <w:rsid w:val="009B076D"/>
    <w:rsid w:val="009C0752"/>
    <w:rsid w:val="00A17694"/>
    <w:rsid w:val="00A21935"/>
    <w:rsid w:val="00A532DC"/>
    <w:rsid w:val="00A730F3"/>
    <w:rsid w:val="00A9597F"/>
    <w:rsid w:val="00AD0401"/>
    <w:rsid w:val="00AE2B71"/>
    <w:rsid w:val="00AF1991"/>
    <w:rsid w:val="00B129CA"/>
    <w:rsid w:val="00B430FE"/>
    <w:rsid w:val="00B434D6"/>
    <w:rsid w:val="00B500E5"/>
    <w:rsid w:val="00B83E6D"/>
    <w:rsid w:val="00B9286B"/>
    <w:rsid w:val="00BC3CAD"/>
    <w:rsid w:val="00BE25D0"/>
    <w:rsid w:val="00C061C3"/>
    <w:rsid w:val="00C07CB3"/>
    <w:rsid w:val="00C25B83"/>
    <w:rsid w:val="00C65726"/>
    <w:rsid w:val="00CA4FC5"/>
    <w:rsid w:val="00CC71F0"/>
    <w:rsid w:val="00CD13CD"/>
    <w:rsid w:val="00CD51AF"/>
    <w:rsid w:val="00CD78AA"/>
    <w:rsid w:val="00D55433"/>
    <w:rsid w:val="00D56EFD"/>
    <w:rsid w:val="00D875F4"/>
    <w:rsid w:val="00D96558"/>
    <w:rsid w:val="00D9707F"/>
    <w:rsid w:val="00DA2303"/>
    <w:rsid w:val="00DC4535"/>
    <w:rsid w:val="00DD6B00"/>
    <w:rsid w:val="00E11EA5"/>
    <w:rsid w:val="00E127D2"/>
    <w:rsid w:val="00E24243"/>
    <w:rsid w:val="00E7656C"/>
    <w:rsid w:val="00E906B9"/>
    <w:rsid w:val="00E97ABB"/>
    <w:rsid w:val="00ED316B"/>
    <w:rsid w:val="00ED5F7A"/>
    <w:rsid w:val="00EE3E30"/>
    <w:rsid w:val="00EF1FE7"/>
    <w:rsid w:val="00EF620C"/>
    <w:rsid w:val="00F24B5F"/>
    <w:rsid w:val="00F62AB2"/>
    <w:rsid w:val="00F73033"/>
    <w:rsid w:val="00FA2064"/>
    <w:rsid w:val="00FA6324"/>
    <w:rsid w:val="00FB5F52"/>
    <w:rsid w:val="00FE4B7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69C4D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5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1EA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EA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EA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EA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EA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EA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EA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EA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EA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B5F"/>
  </w:style>
  <w:style w:type="paragraph" w:styleId="Footer">
    <w:name w:val="footer"/>
    <w:basedOn w:val="Normal"/>
    <w:link w:val="FooterChar"/>
    <w:unhideWhenUsed/>
    <w:rsid w:val="00F24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B5F"/>
  </w:style>
  <w:style w:type="character" w:customStyle="1" w:styleId="Heading1Char">
    <w:name w:val="Heading 1 Char"/>
    <w:basedOn w:val="DefaultParagraphFont"/>
    <w:link w:val="Heading1"/>
    <w:uiPriority w:val="9"/>
    <w:rsid w:val="00E1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EA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EA5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EA5"/>
    <w:rPr>
      <w:rFonts w:asciiTheme="majorHAnsi" w:eastAsiaTheme="majorEastAsia" w:hAnsiTheme="majorHAnsi" w:cstheme="majorBidi"/>
      <w:b/>
      <w:bCs/>
      <w:color w:val="808080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EA5"/>
    <w:rPr>
      <w:rFonts w:asciiTheme="majorHAnsi" w:eastAsiaTheme="majorEastAsia" w:hAnsiTheme="majorHAnsi" w:cstheme="majorBidi"/>
      <w:b/>
      <w:bCs/>
      <w:i/>
      <w:iCs/>
      <w:color w:val="808080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EA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EA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EA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1EA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EA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EA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1EA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1EA5"/>
    <w:rPr>
      <w:b/>
      <w:bCs/>
    </w:rPr>
  </w:style>
  <w:style w:type="character" w:styleId="Emphasis">
    <w:name w:val="Emphasis"/>
    <w:uiPriority w:val="20"/>
    <w:qFormat/>
    <w:rsid w:val="00E11EA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11E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1E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11EA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1E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EA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EA5"/>
    <w:rPr>
      <w:b/>
      <w:bCs/>
      <w:i/>
      <w:iCs/>
    </w:rPr>
  </w:style>
  <w:style w:type="character" w:styleId="SubtleEmphasis">
    <w:name w:val="Subtle Emphasis"/>
    <w:uiPriority w:val="19"/>
    <w:qFormat/>
    <w:rsid w:val="00E11EA5"/>
    <w:rPr>
      <w:i/>
      <w:iCs/>
    </w:rPr>
  </w:style>
  <w:style w:type="character" w:styleId="IntenseEmphasis">
    <w:name w:val="Intense Emphasis"/>
    <w:uiPriority w:val="21"/>
    <w:qFormat/>
    <w:rsid w:val="00E11EA5"/>
    <w:rPr>
      <w:b/>
      <w:bCs/>
    </w:rPr>
  </w:style>
  <w:style w:type="character" w:styleId="SubtleReference">
    <w:name w:val="Subtle Reference"/>
    <w:uiPriority w:val="31"/>
    <w:qFormat/>
    <w:rsid w:val="00E11EA5"/>
    <w:rPr>
      <w:smallCaps/>
    </w:rPr>
  </w:style>
  <w:style w:type="character" w:styleId="IntenseReference">
    <w:name w:val="Intense Reference"/>
    <w:uiPriority w:val="32"/>
    <w:qFormat/>
    <w:rsid w:val="00E11EA5"/>
    <w:rPr>
      <w:smallCaps/>
      <w:spacing w:val="5"/>
      <w:u w:val="single"/>
    </w:rPr>
  </w:style>
  <w:style w:type="character" w:styleId="BookTitle">
    <w:name w:val="Book Title"/>
    <w:uiPriority w:val="33"/>
    <w:qFormat/>
    <w:rsid w:val="00E11E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E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1A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0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967B7"/>
    <w:rPr>
      <w:color w:val="808080"/>
    </w:rPr>
  </w:style>
  <w:style w:type="table" w:styleId="TableGrid">
    <w:name w:val="Table Grid"/>
    <w:basedOn w:val="TableNormal"/>
    <w:uiPriority w:val="59"/>
    <w:rsid w:val="00B43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E3E30"/>
    <w:pPr>
      <w:spacing w:after="0" w:line="240" w:lineRule="auto"/>
    </w:pPr>
    <w:rPr>
      <w:color w:val="31859C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yTable">
    <w:name w:val="MyTable"/>
    <w:basedOn w:val="TableNormal"/>
    <w:uiPriority w:val="99"/>
    <w:qFormat/>
    <w:rsid w:val="008C6400"/>
    <w:pPr>
      <w:spacing w:after="0" w:line="240" w:lineRule="auto"/>
    </w:pPr>
    <w:tblPr>
      <w:tblStyleRowBandSize w:val="1"/>
      <w:jc w:val="center"/>
      <w:tblInd w:w="0" w:type="dxa"/>
      <w:tblBorders>
        <w:left w:val="single" w:sz="2" w:space="0" w:color="auto"/>
        <w:right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lastRow">
      <w:pPr>
        <w:wordWrap/>
        <w:spacing w:beforeLines="0" w:beforeAutospacing="0" w:afterLines="0" w:afterAutospacing="0"/>
      </w:pPr>
      <w:tblPr/>
      <w:tcPr>
        <w:tcBorders>
          <w:left w:val="nil"/>
          <w:bottom w:val="nil"/>
          <w:right w:val="nil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2" w:space="0" w:color="1F497D" w:themeColor="text2"/>
          <w:bottom w:val="single" w:sz="2" w:space="0" w:color="1F497D" w:themeColor="text2"/>
        </w:tcBorders>
        <w:shd w:val="clear" w:color="auto" w:fill="DCE6F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lling@ShomreiTorah.u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D5C51-928E-4C2E-8B6F-FF9B5FB95F7D}"/>
      </w:docPartPr>
      <w:docPartBody>
        <w:p w:rsidR="00BF69F6" w:rsidRDefault="00980123">
          <w:r w:rsidRPr="00C869A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68D05-494A-4797-A593-753724C7DCA1}"/>
      </w:docPartPr>
      <w:docPartBody>
        <w:p w:rsidR="00002839" w:rsidRDefault="0025290D"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A6A1808585B44B9DA4BBCACF60D6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96404-8980-4342-91B8-7DEB981C43DA}"/>
      </w:docPartPr>
      <w:docPartBody>
        <w:p w:rsidR="0029425C" w:rsidRDefault="00204F72" w:rsidP="00204F72">
          <w:pPr>
            <w:pStyle w:val="A6A1808585B44B9DA4BBCACF60D62753"/>
          </w:pPr>
          <w:r w:rsidRPr="00CB263A">
            <w:rPr>
              <w:rStyle w:val="PlaceholderText"/>
            </w:rPr>
            <w:t>Click here to enter text.</w:t>
          </w:r>
        </w:p>
      </w:docPartBody>
    </w:docPart>
    <w:docPart>
      <w:docPartPr>
        <w:name w:val="4BC6E8CEA8C94842A78DEA19F4E28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2F47-8115-415D-BC9A-45603F0707D7}"/>
      </w:docPartPr>
      <w:docPartBody>
        <w:p w:rsidR="00000000" w:rsidRDefault="0055500D" w:rsidP="0055500D">
          <w:pPr>
            <w:pStyle w:val="4BC6E8CEA8C94842A78DEA19F4E284A6"/>
          </w:pPr>
          <w:r w:rsidRPr="00CB263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123"/>
    <w:rsid w:val="00002839"/>
    <w:rsid w:val="000B6F91"/>
    <w:rsid w:val="000F5BDF"/>
    <w:rsid w:val="00157EE4"/>
    <w:rsid w:val="00171338"/>
    <w:rsid w:val="001A0141"/>
    <w:rsid w:val="001A294B"/>
    <w:rsid w:val="00204F72"/>
    <w:rsid w:val="0025290D"/>
    <w:rsid w:val="0029425C"/>
    <w:rsid w:val="0055500D"/>
    <w:rsid w:val="0059199F"/>
    <w:rsid w:val="006B4030"/>
    <w:rsid w:val="00730240"/>
    <w:rsid w:val="007659A3"/>
    <w:rsid w:val="008B0B37"/>
    <w:rsid w:val="00924A9B"/>
    <w:rsid w:val="00980123"/>
    <w:rsid w:val="009E5C32"/>
    <w:rsid w:val="00BF69F6"/>
    <w:rsid w:val="00C71C97"/>
    <w:rsid w:val="00D15F81"/>
    <w:rsid w:val="00F341A1"/>
    <w:rsid w:val="00F90B09"/>
    <w:rsid w:val="00F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1FBDA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500D"/>
    <w:rPr>
      <w:color w:val="808080"/>
    </w:rPr>
  </w:style>
  <w:style w:type="paragraph" w:customStyle="1" w:styleId="F176E2901BFD44EC974A4C4E1A39B2D5">
    <w:name w:val="F176E2901BFD44EC974A4C4E1A39B2D5"/>
    <w:rsid w:val="00980123"/>
  </w:style>
  <w:style w:type="paragraph" w:customStyle="1" w:styleId="F288ED7448D8449296806C5433E1465E">
    <w:name w:val="F288ED7448D8449296806C5433E1465E"/>
    <w:rsid w:val="00980123"/>
  </w:style>
  <w:style w:type="paragraph" w:customStyle="1" w:styleId="84A39262D92141B4A3B72A30069BF738">
    <w:name w:val="84A39262D92141B4A3B72A30069BF738"/>
    <w:rsid w:val="00980123"/>
  </w:style>
  <w:style w:type="paragraph" w:customStyle="1" w:styleId="FEC14E4807F9458DAFB68F0B41D56853">
    <w:name w:val="FEC14E4807F9458DAFB68F0B41D56853"/>
    <w:rsid w:val="00980123"/>
  </w:style>
  <w:style w:type="paragraph" w:customStyle="1" w:styleId="99ED71A51529498B958EF851E7B24555">
    <w:name w:val="99ED71A51529498B958EF851E7B24555"/>
    <w:rsid w:val="00980123"/>
  </w:style>
  <w:style w:type="paragraph" w:customStyle="1" w:styleId="1E63F7BDE61E4714A8786D0FE6AA736E">
    <w:name w:val="1E63F7BDE61E4714A8786D0FE6AA736E"/>
    <w:rsid w:val="00980123"/>
  </w:style>
  <w:style w:type="paragraph" w:customStyle="1" w:styleId="19EFA590A3E449089B1822FF996B8413">
    <w:name w:val="19EFA590A3E449089B1822FF996B8413"/>
    <w:rsid w:val="00980123"/>
  </w:style>
  <w:style w:type="paragraph" w:customStyle="1" w:styleId="A518D7B87F2F4C7BAA502E89D987793A">
    <w:name w:val="A518D7B87F2F4C7BAA502E89D987793A"/>
    <w:rsid w:val="00980123"/>
  </w:style>
  <w:style w:type="paragraph" w:customStyle="1" w:styleId="6B41BEB0ABB14E70B683DF5704D32DF2">
    <w:name w:val="6B41BEB0ABB14E70B683DF5704D32DF2"/>
    <w:rsid w:val="00980123"/>
  </w:style>
  <w:style w:type="paragraph" w:customStyle="1" w:styleId="97F157ED6EF74589B1E8390FD3AEA1C9">
    <w:name w:val="97F157ED6EF74589B1E8390FD3AEA1C9"/>
    <w:rsid w:val="00980123"/>
  </w:style>
  <w:style w:type="paragraph" w:customStyle="1" w:styleId="918C34D6B08E41A3A04A976E7989FCE1">
    <w:name w:val="918C34D6B08E41A3A04A976E7989FCE1"/>
    <w:rsid w:val="00980123"/>
  </w:style>
  <w:style w:type="paragraph" w:customStyle="1" w:styleId="E3325FC7881A48AC8864F22B945869B4">
    <w:name w:val="E3325FC7881A48AC8864F22B945869B4"/>
    <w:rsid w:val="00980123"/>
  </w:style>
  <w:style w:type="paragraph" w:customStyle="1" w:styleId="549BC9CDEC5947CC88CD863EF6273FCD">
    <w:name w:val="549BC9CDEC5947CC88CD863EF6273FCD"/>
    <w:rsid w:val="00980123"/>
  </w:style>
  <w:style w:type="paragraph" w:customStyle="1" w:styleId="CBB9D5D7A2F64B389824287D05BE9A8E">
    <w:name w:val="CBB9D5D7A2F64B389824287D05BE9A8E"/>
    <w:rsid w:val="00980123"/>
  </w:style>
  <w:style w:type="paragraph" w:customStyle="1" w:styleId="10DF015D41BE4B848C23B0235DEBA43A">
    <w:name w:val="10DF015D41BE4B848C23B0235DEBA43A"/>
    <w:rsid w:val="00980123"/>
  </w:style>
  <w:style w:type="paragraph" w:customStyle="1" w:styleId="6559FCC1415749468CA5ED67CC50306F">
    <w:name w:val="6559FCC1415749468CA5ED67CC50306F"/>
    <w:rsid w:val="00980123"/>
  </w:style>
  <w:style w:type="paragraph" w:customStyle="1" w:styleId="3F5FACFF697E4221827207967080E849">
    <w:name w:val="3F5FACFF697E4221827207967080E849"/>
    <w:rsid w:val="00980123"/>
  </w:style>
  <w:style w:type="paragraph" w:customStyle="1" w:styleId="A89AF026660245FBB24B500F9E03E52C">
    <w:name w:val="A89AF026660245FBB24B500F9E03E52C"/>
    <w:rsid w:val="00980123"/>
  </w:style>
  <w:style w:type="paragraph" w:customStyle="1" w:styleId="7A3B2690424C4F6087B2DFD1DD3570AC">
    <w:name w:val="7A3B2690424C4F6087B2DFD1DD3570AC"/>
    <w:rsid w:val="00980123"/>
  </w:style>
  <w:style w:type="paragraph" w:customStyle="1" w:styleId="404D233818394367BF2EBF4401F79209">
    <w:name w:val="404D233818394367BF2EBF4401F79209"/>
    <w:rsid w:val="00980123"/>
  </w:style>
  <w:style w:type="paragraph" w:customStyle="1" w:styleId="C87D3B2D17B8432F841C293B9E8C3127">
    <w:name w:val="C87D3B2D17B8432F841C293B9E8C3127"/>
    <w:rsid w:val="00980123"/>
  </w:style>
  <w:style w:type="paragraph" w:customStyle="1" w:styleId="2C2A6268B2A64916A5959561A14EA633">
    <w:name w:val="2C2A6268B2A64916A5959561A14EA633"/>
    <w:rsid w:val="00980123"/>
  </w:style>
  <w:style w:type="paragraph" w:customStyle="1" w:styleId="0F7B3D32E476456A9D69140C5D686A16">
    <w:name w:val="0F7B3D32E476456A9D69140C5D686A16"/>
    <w:rsid w:val="00980123"/>
  </w:style>
  <w:style w:type="paragraph" w:customStyle="1" w:styleId="792A842EAC4F430780AFE102B8D61043">
    <w:name w:val="792A842EAC4F430780AFE102B8D61043"/>
    <w:rsid w:val="00980123"/>
  </w:style>
  <w:style w:type="paragraph" w:customStyle="1" w:styleId="7BFE6E93F71B4486B00E8B2CCFF52B73">
    <w:name w:val="7BFE6E93F71B4486B00E8B2CCFF52B73"/>
    <w:rsid w:val="00980123"/>
  </w:style>
  <w:style w:type="paragraph" w:customStyle="1" w:styleId="E413AE0F9AF54FADB2848489560036CB">
    <w:name w:val="E413AE0F9AF54FADB2848489560036CB"/>
    <w:rsid w:val="00980123"/>
  </w:style>
  <w:style w:type="paragraph" w:customStyle="1" w:styleId="EAB167B21A7845CFA9C7497CB436C203">
    <w:name w:val="EAB167B21A7845CFA9C7497CB436C203"/>
    <w:rsid w:val="00980123"/>
  </w:style>
  <w:style w:type="paragraph" w:customStyle="1" w:styleId="336E23500B4E4C3E8183A95D875BE1B8">
    <w:name w:val="336E23500B4E4C3E8183A95D875BE1B8"/>
    <w:rsid w:val="008B0B37"/>
  </w:style>
  <w:style w:type="paragraph" w:customStyle="1" w:styleId="A73154AA666A426E96EB6F87E6489F76">
    <w:name w:val="A73154AA666A426E96EB6F87E6489F76"/>
    <w:rsid w:val="00204F72"/>
  </w:style>
  <w:style w:type="paragraph" w:customStyle="1" w:styleId="A6A1808585B44B9DA4BBCACF60D62753">
    <w:name w:val="A6A1808585B44B9DA4BBCACF60D62753"/>
    <w:rsid w:val="00204F72"/>
  </w:style>
  <w:style w:type="paragraph" w:customStyle="1" w:styleId="83D44FB106DC4D0CA43A479330384D97">
    <w:name w:val="83D44FB106DC4D0CA43A479330384D97"/>
    <w:rsid w:val="009E5C32"/>
  </w:style>
  <w:style w:type="paragraph" w:customStyle="1" w:styleId="4BC6E8CEA8C94842A78DEA19F4E284A6">
    <w:name w:val="4BC6E8CEA8C94842A78DEA19F4E284A6"/>
    <w:rsid w:val="005550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8D77-BAF0-4ECC-BA1A-0A2980D90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Schabse S. Laks</dc:creator>
  <cp:keywords/>
  <dc:description/>
  <cp:lastModifiedBy>Schabse S. Laks</cp:lastModifiedBy>
  <cp:revision>18</cp:revision>
  <dcterms:created xsi:type="dcterms:W3CDTF">2010-01-06T00:42:00Z</dcterms:created>
  <dcterms:modified xsi:type="dcterms:W3CDTF">2010-01-07T02:32:00Z</dcterms:modified>
</cp:coreProperties>
</file>