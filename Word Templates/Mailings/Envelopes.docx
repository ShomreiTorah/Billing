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28274" w14:textId="77777777" w:rsidR="00376E15" w:rsidRDefault="00376E15" w:rsidP="00376E15">
      <w:pPr>
        <w:pStyle w:val="EnvelopeReturn"/>
        <w:framePr w:h="2188" w:hRule="exact" w:wrap="auto"/>
      </w:pPr>
    </w:p>
    <w:p w14:paraId="13434CEC" w14:textId="77777777" w:rsidR="00376E15" w:rsidRDefault="00376E15" w:rsidP="00376E15">
      <w:pPr>
        <w:pStyle w:val="EnvelopeReturn"/>
        <w:framePr w:h="2188" w:hRule="exact" w:wrap="auto"/>
        <w:spacing w:line="276" w:lineRule="auto"/>
      </w:pPr>
      <w:r>
        <w:rPr>
          <w:noProof/>
        </w:rPr>
        <w:drawing>
          <wp:inline distT="0" distB="0" distL="0" distR="0" wp14:editId="42D32623">
            <wp:extent cx="1302589" cy="6630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128" cy="6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B6BB" w14:textId="77777777" w:rsidR="00484C13" w:rsidRDefault="00484C13" w:rsidP="00376E15">
      <w:pPr>
        <w:pStyle w:val="EnvelopeReturn"/>
        <w:framePr w:h="2188" w:hRule="exact" w:wrap="auto"/>
      </w:pPr>
      <w:r>
        <w:t>Congregation Shomrei Torah</w:t>
      </w:r>
    </w:p>
    <w:p w14:paraId="2270D1DE" w14:textId="77777777" w:rsidR="00684A87" w:rsidRDefault="00684A87" w:rsidP="00376E15">
      <w:pPr>
        <w:pStyle w:val="EnvelopeReturn"/>
        <w:framePr w:h="2188" w:hRule="exact" w:wrap="auto"/>
      </w:pPr>
      <w:r>
        <w:t>1360 Clifton Ave. #908</w:t>
      </w:r>
    </w:p>
    <w:p w14:paraId="5D2FF263" w14:textId="77777777" w:rsidR="00684A87" w:rsidRDefault="00684A87" w:rsidP="00376E15">
      <w:pPr>
        <w:pStyle w:val="EnvelopeReturn"/>
        <w:framePr w:h="2188" w:hRule="exact" w:wrap="auto"/>
      </w:pPr>
      <w:r>
        <w:t>Clifton, NJ  07012</w:t>
      </w:r>
    </w:p>
    <w:sdt>
      <w:sdtPr>
        <w:id w:val="-1767371670"/>
        <w:placeholder>
          <w:docPart w:val="DefaultPlaceholder_1082065158"/>
        </w:placeholder>
        <w:text/>
      </w:sdtPr>
      <w:sdtEndPr/>
      <w:sdtContent>
        <w:p w14:paraId="13729769" w14:textId="74BCA3B0" w:rsidR="00684A87" w:rsidRDefault="00715AD5" w:rsidP="00715AD5">
          <w:pPr>
            <w:pStyle w:val="EnvelopeAddress"/>
            <w:framePr w:wrap="auto"/>
          </w:pPr>
          <w:proofErr w:type="spellStart"/>
          <w:r>
            <w:t>MailingAddress</w:t>
          </w:r>
          <w:proofErr w:type="spellEnd"/>
        </w:p>
      </w:sdtContent>
    </w:sdt>
    <w:p w14:paraId="3441291E" w14:textId="112CD2F6" w:rsidR="005C798B" w:rsidRDefault="00BD785D" w:rsidP="00BD785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9pt;margin-top:252.7pt;width:283.2pt;height:31.2pt;z-index:251658240;mso-position-horizontal:absolute;mso-position-horizontal-relative:page;mso-position-vertical:absolute;mso-position-vertical-relative:page" stroked="f">
            <v:textbox style="mso-next-textbox:#_x0000_s1026">
              <w:txbxContent>
                <w:p w14:paraId="03376298" w14:textId="06ED0EB3" w:rsidR="00EB064E" w:rsidRPr="00EE2851" w:rsidRDefault="00EB064E" w:rsidP="00EE2851">
                  <w:pPr>
                    <w:rPr>
                      <w:rFonts w:ascii="Cambria" w:hAnsi="Cambria"/>
                      <w:sz w:val="28"/>
                      <w:szCs w:val="28"/>
                    </w:rPr>
                  </w:pPr>
                  <w:sdt>
                    <w:sdtPr>
                      <w:rPr>
                        <w:rFonts w:ascii="Cambria" w:hAnsi="Cambria"/>
                        <w:sz w:val="28"/>
                        <w:szCs w:val="28"/>
                      </w:rPr>
                      <w:id w:val="-1273318535"/>
                      <w:placeholder>
                        <w:docPart w:val="78CA345DC89047E2BC2B06F9A3650E45"/>
                      </w:placeholder>
                      <w:text/>
                    </w:sdtPr>
                    <w:sdtContent>
                      <w:r w:rsidRPr="00EE2851">
                        <w:rPr>
                          <w:rFonts w:ascii="Cambria" w:hAnsi="Cambria"/>
                          <w:sz w:val="28"/>
                          <w:szCs w:val="28"/>
                        </w:rPr>
                        <w:t>Kinds</w:t>
                      </w:r>
                    </w:sdtContent>
                  </w:sdt>
                  <w:r w:rsidRPr="00EE2851">
                    <w:rPr>
                      <w:rFonts w:ascii="Cambria" w:hAnsi="Cambria"/>
                      <w:sz w:val="28"/>
                      <w:szCs w:val="28"/>
                    </w:rPr>
                    <w:t xml:space="preserve"> enclosed</w:t>
                  </w:r>
                </w:p>
                <w:p w14:paraId="396AD612" w14:textId="74A86740" w:rsidR="00FB6DE3" w:rsidRPr="00EE2851" w:rsidRDefault="00FB6DE3" w:rsidP="00EB064E">
                  <w:pPr>
                    <w:rPr>
                      <w:rFonts w:ascii="Cambria" w:hAnsi="Cambria"/>
                    </w:rPr>
                  </w:pPr>
                  <w:proofErr w:type="spellStart"/>
                  <w:proofErr w:type="gramStart"/>
                  <w:r w:rsidRPr="00EE2851">
                    <w:rPr>
                      <w:rFonts w:ascii="Cambria" w:hAnsi="Cambria"/>
                    </w:rPr>
                    <w:t>nclosed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  <w:r w:rsidR="001A4F74">
        <w:br w:type="page"/>
      </w:r>
      <w:bookmarkStart w:id="0" w:name="_GoBack"/>
      <w:bookmarkEnd w:id="0"/>
    </w:p>
    <w:sectPr w:rsidR="005C798B" w:rsidSect="00684A87">
      <w:pgSz w:w="13680" w:h="5947" w:orient="landscape" w:code="1"/>
      <w:pgMar w:top="360" w:right="720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4A87"/>
    <w:rsid w:val="00046788"/>
    <w:rsid w:val="001A4F74"/>
    <w:rsid w:val="00364D5B"/>
    <w:rsid w:val="00376E15"/>
    <w:rsid w:val="00484C13"/>
    <w:rsid w:val="004E6BA8"/>
    <w:rsid w:val="005C798B"/>
    <w:rsid w:val="0063096E"/>
    <w:rsid w:val="00684A87"/>
    <w:rsid w:val="00715AD5"/>
    <w:rsid w:val="00BD785D"/>
    <w:rsid w:val="00D027E5"/>
    <w:rsid w:val="00E72621"/>
    <w:rsid w:val="00EB064E"/>
    <w:rsid w:val="00EE2851"/>
    <w:rsid w:val="00FB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E49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684A8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684A87"/>
    <w:pPr>
      <w:framePr w:w="4320" w:h="1440" w:hRule="exact" w:hSpace="180" w:wrap="auto" w:hAnchor="margin" w:yAlign="top"/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C7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232C9-F3C7-41AF-BABA-FE92EB582DFB}"/>
      </w:docPartPr>
      <w:docPartBody>
        <w:p w:rsidR="007E48FB" w:rsidRDefault="007E48FB">
          <w:r w:rsidRPr="00C80FE1">
            <w:rPr>
              <w:rStyle w:val="PlaceholderText"/>
            </w:rPr>
            <w:t>Click here to enter text.</w:t>
          </w:r>
        </w:p>
      </w:docPartBody>
    </w:docPart>
    <w:docPart>
      <w:docPartPr>
        <w:name w:val="78CA345DC89047E2BC2B06F9A3650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F5D73-FFF6-472E-9CDF-7A08FCDFBFFB}"/>
      </w:docPartPr>
      <w:docPartBody>
        <w:p w:rsidR="00000000" w:rsidRDefault="00C5437A" w:rsidP="00C5437A">
          <w:pPr>
            <w:pStyle w:val="78CA345DC89047E2BC2B06F9A3650E45"/>
          </w:pPr>
          <w:r w:rsidRPr="00C80FE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48FB"/>
    <w:rsid w:val="00554FEA"/>
    <w:rsid w:val="007E48FB"/>
    <w:rsid w:val="008359AC"/>
    <w:rsid w:val="00935DC6"/>
    <w:rsid w:val="00BA2420"/>
    <w:rsid w:val="00C46651"/>
    <w:rsid w:val="00C5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F9196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437A"/>
    <w:rPr>
      <w:color w:val="808080"/>
    </w:rPr>
  </w:style>
  <w:style w:type="paragraph" w:customStyle="1" w:styleId="387CFCBE972D49868A5E202FA59F15C0">
    <w:name w:val="387CFCBE972D49868A5E202FA59F15C0"/>
    <w:rsid w:val="00C5437A"/>
  </w:style>
  <w:style w:type="paragraph" w:customStyle="1" w:styleId="78CA345DC89047E2BC2B06F9A3650E45">
    <w:name w:val="78CA345DC89047E2BC2B06F9A3650E45"/>
    <w:rsid w:val="00C5437A"/>
  </w:style>
  <w:style w:type="paragraph" w:customStyle="1" w:styleId="CC7D69D33A3049DAB363226EDC565EC6">
    <w:name w:val="CC7D69D33A3049DAB363226EDC565EC6"/>
    <w:rsid w:val="00C5437A"/>
  </w:style>
  <w:style w:type="paragraph" w:customStyle="1" w:styleId="C430D442321249F78BE66DB84BEDB0F2">
    <w:name w:val="C430D442321249F78BE66DB84BEDB0F2"/>
    <w:rsid w:val="00C5437A"/>
  </w:style>
  <w:style w:type="paragraph" w:customStyle="1" w:styleId="FE24CCA84DBA4BB6B28B9CBFB1D633A3">
    <w:name w:val="FE24CCA84DBA4BB6B28B9CBFB1D633A3"/>
    <w:rsid w:val="00C5437A"/>
  </w:style>
  <w:style w:type="paragraph" w:customStyle="1" w:styleId="9130C8701E2D43D48F2F30A6648DB72E">
    <w:name w:val="9130C8701E2D43D48F2F30A6648DB72E"/>
    <w:rsid w:val="00C5437A"/>
  </w:style>
  <w:style w:type="paragraph" w:customStyle="1" w:styleId="181AF26DAA1C4D389C2AF7C1327E1C07">
    <w:name w:val="181AF26DAA1C4D389C2AF7C1327E1C07"/>
    <w:rsid w:val="00C5437A"/>
  </w:style>
  <w:style w:type="paragraph" w:customStyle="1" w:styleId="92FC7CE2CF6946B592B7026A7BBD3B2E">
    <w:name w:val="92FC7CE2CF6946B592B7026A7BBD3B2E"/>
    <w:rsid w:val="00C5437A"/>
  </w:style>
  <w:style w:type="paragraph" w:customStyle="1" w:styleId="3ECEEB46F82E447E97633B922CDDDF79">
    <w:name w:val="3ECEEB46F82E447E97633B922CDDDF79"/>
    <w:rsid w:val="00C5437A"/>
  </w:style>
  <w:style w:type="paragraph" w:customStyle="1" w:styleId="EE4D77D374D64A139CDEA81E8361D7AC">
    <w:name w:val="EE4D77D374D64A139CDEA81E8361D7AC"/>
    <w:rsid w:val="00C5437A"/>
  </w:style>
  <w:style w:type="paragraph" w:customStyle="1" w:styleId="3109E5D544504FD4B9C340FFF777C0B0">
    <w:name w:val="3109E5D544504FD4B9C340FFF777C0B0"/>
    <w:rsid w:val="00C5437A"/>
  </w:style>
  <w:style w:type="paragraph" w:customStyle="1" w:styleId="D62B488E8E8D4DEB9DE762AF39233736">
    <w:name w:val="D62B488E8E8D4DEB9DE762AF39233736"/>
    <w:rsid w:val="00C5437A"/>
  </w:style>
  <w:style w:type="paragraph" w:customStyle="1" w:styleId="6A0B895D4D07498FB2612260137A262A">
    <w:name w:val="6A0B895D4D07498FB2612260137A262A"/>
    <w:rsid w:val="00C5437A"/>
  </w:style>
  <w:style w:type="paragraph" w:customStyle="1" w:styleId="C04BFCC8F56C43FF80107B9D74D40464">
    <w:name w:val="C04BFCC8F56C43FF80107B9D74D40464"/>
    <w:rsid w:val="00C5437A"/>
  </w:style>
  <w:style w:type="paragraph" w:customStyle="1" w:styleId="9F3208A80D3C4E2ABAA0E79A572DCF85">
    <w:name w:val="9F3208A80D3C4E2ABAA0E79A572DCF85"/>
    <w:rsid w:val="00C5437A"/>
  </w:style>
  <w:style w:type="paragraph" w:customStyle="1" w:styleId="CF108712300244C98CAA6EBCCF389A00">
    <w:name w:val="CF108712300244C98CAA6EBCCF389A00"/>
    <w:rsid w:val="00C5437A"/>
  </w:style>
  <w:style w:type="paragraph" w:customStyle="1" w:styleId="671D4BBC6EDB4123857D49863E46307E">
    <w:name w:val="671D4BBC6EDB4123857D49863E46307E"/>
    <w:rsid w:val="00C5437A"/>
  </w:style>
  <w:style w:type="paragraph" w:customStyle="1" w:styleId="4183B393F4014D2B8496E79DC49372DE">
    <w:name w:val="4183B393F4014D2B8496E79DC49372DE"/>
    <w:rsid w:val="00C5437A"/>
  </w:style>
  <w:style w:type="paragraph" w:customStyle="1" w:styleId="DFFDAF3137284F8C92834EB45A67DCB7">
    <w:name w:val="DFFDAF3137284F8C92834EB45A67DCB7"/>
    <w:rsid w:val="00C5437A"/>
  </w:style>
  <w:style w:type="paragraph" w:customStyle="1" w:styleId="F491F96570724570AE6A53900CFB1264">
    <w:name w:val="F491F96570724570AE6A53900CFB1264"/>
    <w:rsid w:val="00C5437A"/>
  </w:style>
  <w:style w:type="paragraph" w:customStyle="1" w:styleId="6D332F97E42246E9B3506A45AE8FBAEE">
    <w:name w:val="6D332F97E42246E9B3506A45AE8FBAEE"/>
    <w:rsid w:val="00C5437A"/>
  </w:style>
  <w:style w:type="paragraph" w:customStyle="1" w:styleId="9EBC26A3649B44DBABA53D5E7C9C0A74">
    <w:name w:val="9EBC26A3649B44DBABA53D5E7C9C0A74"/>
    <w:rsid w:val="00C5437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9BC9C-FF7C-4679-9E87-5CE72E4E4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</Words>
  <Characters>80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Personalized</dc:subject>
  <dc:creator>Schabse S. Laks</dc:creator>
  <cp:keywords/>
  <dc:description/>
  <cp:lastModifiedBy>Schabse S. Laks</cp:lastModifiedBy>
  <cp:revision>11</cp:revision>
  <dcterms:created xsi:type="dcterms:W3CDTF">2010-01-01T02:41:00Z</dcterms:created>
  <dcterms:modified xsi:type="dcterms:W3CDTF">2010-02-22T00:11:00Z</dcterms:modified>
</cp:coreProperties>
</file>