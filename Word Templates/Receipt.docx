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6691414"/>
        <w:placeholder>
          <w:docPart w:val="A6A1808585B44B9DA4BBCACF60D62753"/>
        </w:placeholder>
        <w:text/>
      </w:sdtPr>
      <w:sdtEndPr/>
      <w:sdtContent>
        <w:p w:rsidR="00867E0E" w:rsidRPr="00F3528B" w:rsidRDefault="00867E0E" w:rsidP="00F3528B">
          <w:pPr>
            <w:pStyle w:val="NoSpacing"/>
          </w:pPr>
          <w:proofErr w:type="spellStart"/>
          <w:r w:rsidRPr="00F3528B">
            <w:t>MailingAddress</w:t>
          </w:r>
          <w:proofErr w:type="spellEnd"/>
        </w:p>
      </w:sdtContent>
    </w:sdt>
    <w:p w:rsidR="0016673B" w:rsidRPr="00F3528B" w:rsidRDefault="00374C9B" w:rsidP="00F3528B">
      <w:pPr>
        <w:pStyle w:val="NoSpacing"/>
        <w:spacing w:before="160" w:after="160"/>
        <w:rPr>
          <w:szCs w:val="20"/>
        </w:rPr>
      </w:pPr>
      <w:r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7pt;margin-top:-4.1pt;width:8in;height:22.5pt;z-index:251658240;mso-position-horizontal-relative:margin;mso-position-vertical-relative:margin" filled="f" stroked="f">
            <v:textbox style="mso-next-textbox:#_x0000_s1026">
              <w:txbxContent>
                <w:p w:rsidR="004F3B99" w:rsidRPr="00F3528B" w:rsidRDefault="00A64B5B" w:rsidP="00A64B5B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szCs w:val="20"/>
                    </w:rPr>
                  </w:pPr>
                  <w:r w:rsidRPr="00F3528B">
                    <w:rPr>
                      <w:szCs w:val="20"/>
                    </w:rPr>
                    <w:ptab w:relativeTo="margin" w:alignment="center" w:leader="none"/>
                  </w:r>
                  <w:r w:rsidRPr="00F3528B">
                    <w:rPr>
                      <w:szCs w:val="20"/>
                    </w:rPr>
                    <w:t>Receipt</w:t>
                  </w:r>
                  <w:r w:rsidRPr="00F3528B">
                    <w:rPr>
                      <w:szCs w:val="20"/>
                    </w:rPr>
                    <w:tab/>
                  </w:r>
                  <w:r w:rsidR="00021E6B" w:rsidRPr="00F3528B">
                    <w:rPr>
                      <w:szCs w:val="20"/>
                    </w:rPr>
                    <w:fldChar w:fldCharType="begin"/>
                  </w:r>
                  <w:r w:rsidR="004F3B99" w:rsidRPr="00F3528B">
                    <w:rPr>
                      <w:szCs w:val="20"/>
                    </w:rPr>
                    <w:instrText xml:space="preserve"> DATE \@ "</w:instrText>
                  </w:r>
                  <w:r w:rsidR="00DA2303" w:rsidRPr="00F3528B">
                    <w:rPr>
                      <w:szCs w:val="20"/>
                    </w:rPr>
                    <w:instrText>dddd, MMMM d, yyyy</w:instrText>
                  </w:r>
                  <w:r w:rsidR="004F3B99" w:rsidRPr="00F3528B">
                    <w:rPr>
                      <w:szCs w:val="20"/>
                    </w:rPr>
                    <w:instrText xml:space="preserve">" </w:instrText>
                  </w:r>
                  <w:r w:rsidR="00021E6B" w:rsidRPr="00F3528B">
                    <w:rPr>
                      <w:szCs w:val="20"/>
                    </w:rPr>
                    <w:fldChar w:fldCharType="separate"/>
                  </w:r>
                  <w:r w:rsidR="00BC29E9">
                    <w:rPr>
                      <w:noProof/>
                      <w:szCs w:val="20"/>
                    </w:rPr>
                    <w:t>Saturday, November 13, 2010</w:t>
                  </w:r>
                  <w:r w:rsidR="00021E6B" w:rsidRPr="00F3528B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F3528B">
        <w:rPr>
          <w:szCs w:val="20"/>
        </w:rPr>
        <w:t>Dear</w:t>
      </w:r>
      <w:r w:rsidR="00E11EA5" w:rsidRPr="00F3528B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F3528B">
            <w:rPr>
              <w:szCs w:val="20"/>
            </w:rPr>
            <w:t>FullName</w:t>
          </w:r>
          <w:proofErr w:type="spellEnd"/>
        </w:sdtContent>
      </w:sdt>
      <w:r w:rsidR="0016673B" w:rsidRPr="00F3528B">
        <w:rPr>
          <w:szCs w:val="20"/>
        </w:rPr>
        <w:t>,</w:t>
      </w:r>
    </w:p>
    <w:p w:rsidR="001B7D86" w:rsidRPr="00F3528B" w:rsidRDefault="005C3E96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On behalf of Rabbi Weinberger and Congregation Shomrei Torah of Passaic Clifton, I would like to express my sincere gratitude and appreciation for your generous </w:t>
      </w:r>
      <w:sdt>
        <w:sdtPr>
          <w:rPr>
            <w:szCs w:val="20"/>
          </w:rPr>
          <w:id w:val="1148707254"/>
          <w:placeholder>
            <w:docPart w:val="FDF32FF316244084B5DCA425EB010982"/>
          </w:placeholder>
          <w:text/>
        </w:sdtPr>
        <w:sdtEndPr/>
        <w:sdtContent>
          <w:r w:rsidRPr="00F3528B">
            <w:rPr>
              <w:szCs w:val="20"/>
            </w:rPr>
            <w:t>contributions</w:t>
          </w:r>
        </w:sdtContent>
      </w:sdt>
      <w:r w:rsidRPr="00F3528B">
        <w:rPr>
          <w:szCs w:val="20"/>
        </w:rPr>
        <w:t xml:space="preserve"> to our </w:t>
      </w:r>
      <w:r w:rsidR="006D0D0C" w:rsidRPr="00F3528B">
        <w:rPr>
          <w:szCs w:val="20"/>
        </w:rPr>
        <w:t>Shul</w:t>
      </w:r>
      <w:r w:rsidRPr="00F3528B">
        <w:rPr>
          <w:szCs w:val="20"/>
        </w:rPr>
        <w:t xml:space="preserve">. </w:t>
      </w:r>
      <w:r w:rsidR="009C7F3E" w:rsidRPr="00F3528B">
        <w:rPr>
          <w:szCs w:val="20"/>
        </w:rPr>
        <w:t xml:space="preserve"> </w:t>
      </w:r>
    </w:p>
    <w:p w:rsidR="0055087A" w:rsidRPr="00F3528B" w:rsidRDefault="001B7D86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Below is </w:t>
      </w:r>
      <w:r w:rsidR="005C3E96" w:rsidRPr="00F3528B">
        <w:rPr>
          <w:szCs w:val="20"/>
        </w:rPr>
        <w:t xml:space="preserve">your </w:t>
      </w:r>
      <w:sdt>
        <w:sdtPr>
          <w:rPr>
            <w:szCs w:val="20"/>
          </w:rPr>
          <w:id w:val="1260948188"/>
          <w:placeholder>
            <w:docPart w:val="D9C5C4F5B1F348DDA10AA723CDEB079D"/>
          </w:placeholder>
          <w:text/>
        </w:sdtPr>
        <w:sdtEndPr/>
        <w:sdtContent>
          <w:r w:rsidR="005C3E96" w:rsidRPr="00F3528B">
            <w:rPr>
              <w:szCs w:val="20"/>
            </w:rPr>
            <w:t>Year</w:t>
          </w:r>
        </w:sdtContent>
      </w:sdt>
      <w:r w:rsidR="005C3E96" w:rsidRPr="00F3528B">
        <w:rPr>
          <w:szCs w:val="20"/>
        </w:rPr>
        <w:t xml:space="preserve"> annual contributions summary. </w:t>
      </w:r>
      <w:r w:rsidR="009C7F3E" w:rsidRPr="00F3528B">
        <w:rPr>
          <w:szCs w:val="20"/>
        </w:rPr>
        <w:t xml:space="preserve"> </w:t>
      </w:r>
      <w:r w:rsidR="0055087A" w:rsidRPr="00F3528B">
        <w:rPr>
          <w:szCs w:val="20"/>
        </w:rPr>
        <w:t xml:space="preserve">If you have any questions, please </w:t>
      </w:r>
      <w:r w:rsidR="00437FB2" w:rsidRPr="00F3528B">
        <w:rPr>
          <w:szCs w:val="20"/>
        </w:rPr>
        <w:t xml:space="preserve">email </w:t>
      </w:r>
      <w:hyperlink r:id="rId8" w:history="1">
        <w:r w:rsidR="00437FB2" w:rsidRPr="00F3528B">
          <w:rPr>
            <w:rStyle w:val="Hyperlink"/>
            <w:szCs w:val="20"/>
          </w:rPr>
          <w:t>Billing@ShomreiTorah.us</w:t>
        </w:r>
      </w:hyperlink>
      <w:r w:rsidR="00437FB2" w:rsidRPr="00F3528B">
        <w:rPr>
          <w:szCs w:val="20"/>
        </w:rPr>
        <w:t xml:space="preserve"> </w:t>
      </w:r>
      <w:r w:rsidR="0055087A" w:rsidRPr="00F3528B">
        <w:rPr>
          <w:szCs w:val="20"/>
        </w:rPr>
        <w:t>or contact Yaakov Gitstein at (732) 516 – 5583.</w:t>
      </w:r>
    </w:p>
    <w:p w:rsidR="00C06C60" w:rsidRPr="00F3528B" w:rsidRDefault="00C06C60" w:rsidP="00F3528B">
      <w:pPr>
        <w:pStyle w:val="NoSpacing"/>
        <w:spacing w:after="160"/>
        <w:rPr>
          <w:szCs w:val="20"/>
        </w:rPr>
      </w:pPr>
      <w:r w:rsidRPr="00F3528B">
        <w:rPr>
          <w:szCs w:val="20"/>
        </w:rPr>
        <w:t xml:space="preserve">May your support of our Shul bring you </w:t>
      </w:r>
      <w:r w:rsidRPr="00F3528B">
        <w:rPr>
          <w:rFonts w:hint="eastAsia"/>
          <w:szCs w:val="20"/>
          <w:rtl/>
          <w:lang w:bidi="he-IL"/>
        </w:rPr>
        <w:t>ברכה</w:t>
      </w:r>
      <w:r w:rsidRPr="00F3528B">
        <w:rPr>
          <w:szCs w:val="20"/>
        </w:rPr>
        <w:t xml:space="preserve"> and </w:t>
      </w:r>
      <w:r w:rsidRPr="00F3528B">
        <w:rPr>
          <w:rFonts w:hint="eastAsia"/>
          <w:szCs w:val="20"/>
          <w:rtl/>
          <w:lang w:bidi="he-IL"/>
        </w:rPr>
        <w:t>הצלחה</w:t>
      </w:r>
      <w:r w:rsidRPr="00F3528B">
        <w:rPr>
          <w:szCs w:val="20"/>
        </w:rPr>
        <w:t xml:space="preserve"> in all of your </w:t>
      </w:r>
      <w:proofErr w:type="gramStart"/>
      <w:r w:rsidRPr="00F3528B">
        <w:rPr>
          <w:szCs w:val="20"/>
        </w:rPr>
        <w:t>endeavors.</w:t>
      </w:r>
      <w:proofErr w:type="gramEnd"/>
    </w:p>
    <w:p w:rsidR="00C06C60" w:rsidRPr="00F3528B" w:rsidRDefault="00374C9B" w:rsidP="00F3528B">
      <w:pPr>
        <w:pStyle w:val="NoSpacing"/>
        <w:spacing w:after="160"/>
        <w:rPr>
          <w:szCs w:val="20"/>
        </w:rPr>
      </w:pPr>
      <w:sdt>
        <w:sdtPr>
          <w:rPr>
            <w:szCs w:val="20"/>
          </w:rPr>
          <w:id w:val="-1282794830"/>
          <w:placeholder>
            <w:docPart w:val="285B205AAFD8442F9A0C76B10150217F"/>
          </w:placeholder>
          <w:text/>
        </w:sdtPr>
        <w:sdtEndPr/>
        <w:sdtContent>
          <w:r w:rsidR="002D66F8" w:rsidRPr="00F3528B">
            <w:rPr>
              <w:szCs w:val="20"/>
            </w:rPr>
            <w:t>Deductibility</w:t>
          </w:r>
        </w:sdtContent>
      </w:sdt>
    </w:p>
    <w:p w:rsidR="0055087A" w:rsidRPr="00F3528B" w:rsidRDefault="0055087A" w:rsidP="00F3528B">
      <w:pPr>
        <w:pStyle w:val="NoSpacing"/>
      </w:pPr>
      <w:r w:rsidRPr="00F3528B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EndPr/>
      <w:sdtContent>
        <w:p w:rsidR="004D2FD1" w:rsidRPr="00F3528B" w:rsidRDefault="00B430FE" w:rsidP="00B129CA">
          <w:pPr>
            <w:pStyle w:val="NoSpacing"/>
            <w:jc w:val="center"/>
            <w:rPr>
              <w:szCs w:val="20"/>
            </w:rPr>
          </w:pPr>
          <w:r w:rsidRPr="00F3528B">
            <w:rPr>
              <w:szCs w:val="20"/>
            </w:rPr>
            <w:t>Table</w:t>
          </w:r>
        </w:p>
      </w:sdtContent>
    </w:sdt>
    <w:p w:rsidR="00FE4B79" w:rsidRPr="00F3528B" w:rsidRDefault="00FE4B79" w:rsidP="00F3528B">
      <w:pPr>
        <w:pStyle w:val="NoSpacing"/>
      </w:pPr>
      <w:r w:rsidRPr="00F3528B">
        <w:t xml:space="preserve">Sincerely, </w:t>
      </w:r>
    </w:p>
    <w:p w:rsidR="00E11EA5" w:rsidRPr="00F3528B" w:rsidRDefault="00E11EA5" w:rsidP="00F3528B">
      <w:pPr>
        <w:pStyle w:val="NoSpacing"/>
      </w:pPr>
    </w:p>
    <w:p w:rsidR="00622478" w:rsidRPr="00F3528B" w:rsidRDefault="00622478" w:rsidP="00F3528B">
      <w:pPr>
        <w:pStyle w:val="NoSpacing"/>
      </w:pPr>
    </w:p>
    <w:p w:rsidR="008267CA" w:rsidRPr="00F3528B" w:rsidRDefault="00BC29E9" w:rsidP="00F3528B">
      <w:pPr>
        <w:pStyle w:val="NoSpacing"/>
      </w:pPr>
      <w:bookmarkStart w:id="0" w:name="_GoBack"/>
      <w:r>
        <w:t xml:space="preserve">Levi </w:t>
      </w:r>
      <w:proofErr w:type="spellStart"/>
      <w:r>
        <w:t>Krinsky</w:t>
      </w:r>
      <w:proofErr w:type="spellEnd"/>
    </w:p>
    <w:bookmarkEnd w:id="0"/>
    <w:p w:rsidR="006B522F" w:rsidRPr="00F3528B" w:rsidRDefault="00FE4B79" w:rsidP="00F3528B">
      <w:pPr>
        <w:pStyle w:val="NoSpacing"/>
      </w:pPr>
      <w:r w:rsidRPr="00F3528B">
        <w:t>Treasurer</w:t>
      </w:r>
    </w:p>
    <w:sectPr w:rsidR="006B522F" w:rsidRPr="00F3528B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C9B" w:rsidRDefault="00374C9B" w:rsidP="00F24B5F">
      <w:r>
        <w:separator/>
      </w:r>
    </w:p>
  </w:endnote>
  <w:endnote w:type="continuationSeparator" w:id="0">
    <w:p w:rsidR="00374C9B" w:rsidRDefault="00374C9B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C9B" w:rsidRDefault="00374C9B" w:rsidP="00F24B5F">
      <w:r>
        <w:separator/>
      </w:r>
    </w:p>
  </w:footnote>
  <w:footnote w:type="continuationSeparator" w:id="0">
    <w:p w:rsidR="00374C9B" w:rsidRDefault="00374C9B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B00" w:rsidRPr="00AE2B71" w:rsidRDefault="00374C9B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>
      <w:rPr>
        <w:szCs w:val="20"/>
      </w:rPr>
    </w:r>
    <w:r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1E6B"/>
    <w:rsid w:val="00027596"/>
    <w:rsid w:val="000402E2"/>
    <w:rsid w:val="00072122"/>
    <w:rsid w:val="000810BF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5660"/>
    <w:rsid w:val="0016673B"/>
    <w:rsid w:val="00175ADD"/>
    <w:rsid w:val="00176E9E"/>
    <w:rsid w:val="0018246C"/>
    <w:rsid w:val="00187962"/>
    <w:rsid w:val="00194544"/>
    <w:rsid w:val="00196914"/>
    <w:rsid w:val="001A0193"/>
    <w:rsid w:val="001A1AAB"/>
    <w:rsid w:val="001A7363"/>
    <w:rsid w:val="001B7D86"/>
    <w:rsid w:val="001D2437"/>
    <w:rsid w:val="00204AF8"/>
    <w:rsid w:val="00207479"/>
    <w:rsid w:val="0021161F"/>
    <w:rsid w:val="0022412D"/>
    <w:rsid w:val="00234F5D"/>
    <w:rsid w:val="00250D31"/>
    <w:rsid w:val="00250D3E"/>
    <w:rsid w:val="00262DD5"/>
    <w:rsid w:val="00290851"/>
    <w:rsid w:val="0029430D"/>
    <w:rsid w:val="002967B7"/>
    <w:rsid w:val="002B7AFD"/>
    <w:rsid w:val="002C6305"/>
    <w:rsid w:val="002D3544"/>
    <w:rsid w:val="002D6022"/>
    <w:rsid w:val="002D66F8"/>
    <w:rsid w:val="002F223E"/>
    <w:rsid w:val="002F372E"/>
    <w:rsid w:val="002F57F6"/>
    <w:rsid w:val="002F5B43"/>
    <w:rsid w:val="002F6E5D"/>
    <w:rsid w:val="00302FAB"/>
    <w:rsid w:val="00335CD6"/>
    <w:rsid w:val="00374C9B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5C3E96"/>
    <w:rsid w:val="00622478"/>
    <w:rsid w:val="00622F12"/>
    <w:rsid w:val="00631D8C"/>
    <w:rsid w:val="00633C9A"/>
    <w:rsid w:val="006562F1"/>
    <w:rsid w:val="006736D6"/>
    <w:rsid w:val="00697CEB"/>
    <w:rsid w:val="006A3DA2"/>
    <w:rsid w:val="006B522F"/>
    <w:rsid w:val="006D0D0C"/>
    <w:rsid w:val="006F1030"/>
    <w:rsid w:val="006F64A5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44F23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9C7F3E"/>
    <w:rsid w:val="00A01B4F"/>
    <w:rsid w:val="00A17694"/>
    <w:rsid w:val="00A21935"/>
    <w:rsid w:val="00A532DC"/>
    <w:rsid w:val="00A64B5B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B0F0C"/>
    <w:rsid w:val="00BC29E9"/>
    <w:rsid w:val="00BC3CAD"/>
    <w:rsid w:val="00BE25D0"/>
    <w:rsid w:val="00C061C3"/>
    <w:rsid w:val="00C06C60"/>
    <w:rsid w:val="00C07CB3"/>
    <w:rsid w:val="00C13BF1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6B6D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09BA"/>
    <w:rsid w:val="00E97ABB"/>
    <w:rsid w:val="00ED316B"/>
    <w:rsid w:val="00ED5F7A"/>
    <w:rsid w:val="00EE3E30"/>
    <w:rsid w:val="00EF1FE7"/>
    <w:rsid w:val="00EF620C"/>
    <w:rsid w:val="00F24B5F"/>
    <w:rsid w:val="00F3528B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8B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D9C5C4F5B1F348DDA10AA723CDEB0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35E0-72EF-4299-8AD5-EBCD07FE2F68}"/>
      </w:docPartPr>
      <w:docPartBody>
        <w:p w:rsidR="00525146" w:rsidRDefault="00FC5E52" w:rsidP="00FC5E52">
          <w:pPr>
            <w:pStyle w:val="D9C5C4F5B1F348DDA10AA723CDEB079D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FDF32FF316244084B5DCA425EB010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A2AA-3647-4C0B-8B1F-72E7C03F785B}"/>
      </w:docPartPr>
      <w:docPartBody>
        <w:p w:rsidR="00525146" w:rsidRDefault="00FC5E52" w:rsidP="00FC5E52">
          <w:pPr>
            <w:pStyle w:val="FDF32FF316244084B5DCA425EB010982"/>
          </w:pPr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285B205AAFD8442F9A0C76B101502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243DE-7F8D-482D-A789-D8B36026ECE5}"/>
      </w:docPartPr>
      <w:docPartBody>
        <w:p w:rsidR="00C47F42" w:rsidRDefault="00BD1710" w:rsidP="00BD1710">
          <w:pPr>
            <w:pStyle w:val="285B205AAFD8442F9A0C76B10150217F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54E6F"/>
    <w:rsid w:val="000B6F91"/>
    <w:rsid w:val="000F5BDF"/>
    <w:rsid w:val="00157EE4"/>
    <w:rsid w:val="00171338"/>
    <w:rsid w:val="001A0141"/>
    <w:rsid w:val="001A294B"/>
    <w:rsid w:val="00204F72"/>
    <w:rsid w:val="0025290D"/>
    <w:rsid w:val="00282F81"/>
    <w:rsid w:val="0029425C"/>
    <w:rsid w:val="00525146"/>
    <w:rsid w:val="0055500D"/>
    <w:rsid w:val="00575B5E"/>
    <w:rsid w:val="0059199F"/>
    <w:rsid w:val="006B4030"/>
    <w:rsid w:val="00726170"/>
    <w:rsid w:val="00730240"/>
    <w:rsid w:val="00742CEA"/>
    <w:rsid w:val="007659A3"/>
    <w:rsid w:val="007A46FF"/>
    <w:rsid w:val="007D50C3"/>
    <w:rsid w:val="007F79F4"/>
    <w:rsid w:val="008B0B37"/>
    <w:rsid w:val="00924A9B"/>
    <w:rsid w:val="00980123"/>
    <w:rsid w:val="009A61A2"/>
    <w:rsid w:val="009E5C32"/>
    <w:rsid w:val="00A134FB"/>
    <w:rsid w:val="00BD1710"/>
    <w:rsid w:val="00BF69F6"/>
    <w:rsid w:val="00C47F42"/>
    <w:rsid w:val="00C71C97"/>
    <w:rsid w:val="00D15F81"/>
    <w:rsid w:val="00F341A1"/>
    <w:rsid w:val="00F90B09"/>
    <w:rsid w:val="00FB0199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710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EFD81FC5A9F478AA2D7198145826DF3">
    <w:name w:val="AEFD81FC5A9F478AA2D7198145826DF3"/>
    <w:rsid w:val="00FC5E52"/>
  </w:style>
  <w:style w:type="paragraph" w:customStyle="1" w:styleId="D9C5C4F5B1F348DDA10AA723CDEB079D">
    <w:name w:val="D9C5C4F5B1F348DDA10AA723CDEB079D"/>
    <w:rsid w:val="00FC5E52"/>
  </w:style>
  <w:style w:type="paragraph" w:customStyle="1" w:styleId="FDF32FF316244084B5DCA425EB010982">
    <w:name w:val="FDF32FF316244084B5DCA425EB010982"/>
    <w:rsid w:val="00FC5E52"/>
  </w:style>
  <w:style w:type="paragraph" w:customStyle="1" w:styleId="285B205AAFD8442F9A0C76B10150217F">
    <w:name w:val="285B205AAFD8442F9A0C76B10150217F"/>
    <w:rsid w:val="00BD17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9D711-BB68-4E14-92B2-7A5A268F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35</cp:revision>
  <dcterms:created xsi:type="dcterms:W3CDTF">2010-01-06T00:42:00Z</dcterms:created>
  <dcterms:modified xsi:type="dcterms:W3CDTF">2010-11-14T03:09:00Z</dcterms:modified>
</cp:coreProperties>
</file>