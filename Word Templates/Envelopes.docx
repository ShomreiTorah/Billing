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246B2" w14:textId="4D35A59E" w:rsidR="00376E15" w:rsidRDefault="00376E15" w:rsidP="00376E15">
      <w:pPr>
        <w:pStyle w:val="EnvelopeReturn"/>
        <w:framePr w:h="2188" w:hRule="exact" w:wrap="auto"/>
      </w:pPr>
    </w:p>
    <w:p w14:paraId="120CAFF7" w14:textId="77777777" w:rsidR="00376E15" w:rsidRDefault="00376E15" w:rsidP="00376E15">
      <w:pPr>
        <w:pStyle w:val="EnvelopeReturn"/>
        <w:framePr w:h="2188" w:hRule="exact" w:wrap="auto"/>
        <w:spacing w:line="276" w:lineRule="auto"/>
      </w:pPr>
      <w:r>
        <w:rPr>
          <w:noProof/>
        </w:rPr>
        <w:drawing>
          <wp:inline distT="0" distB="0" distL="0" distR="0" wp14:editId="72FDEA26">
            <wp:extent cx="1302589" cy="663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28" cy="6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9172" w14:textId="4131F16B" w:rsidR="00484C13" w:rsidRDefault="00484C13" w:rsidP="00376E15">
      <w:pPr>
        <w:pStyle w:val="EnvelopeReturn"/>
        <w:framePr w:h="2188" w:hRule="exact" w:wrap="auto"/>
      </w:pPr>
      <w:r>
        <w:t>Congregation Shomrei Torah</w:t>
      </w:r>
    </w:p>
    <w:p w14:paraId="108C0263" w14:textId="77777777" w:rsidR="00684A87" w:rsidRDefault="00684A87" w:rsidP="00376E15">
      <w:pPr>
        <w:pStyle w:val="EnvelopeReturn"/>
        <w:framePr w:h="2188" w:hRule="exact" w:wrap="auto"/>
      </w:pPr>
      <w:r>
        <w:t>1360 Clifton Ave. #908</w:t>
      </w:r>
    </w:p>
    <w:p w14:paraId="6644423D" w14:textId="77777777" w:rsidR="00684A87" w:rsidRDefault="00684A87" w:rsidP="00376E15">
      <w:pPr>
        <w:pStyle w:val="EnvelopeReturn"/>
        <w:framePr w:h="2188" w:hRule="exact" w:wrap="auto"/>
      </w:pPr>
      <w:r>
        <w:t>Clifton, NJ  07012</w:t>
      </w:r>
    </w:p>
    <w:sdt>
      <w:sdtPr>
        <w:id w:val="-1767371670"/>
        <w:placeholder>
          <w:docPart w:val="DefaultPlaceholder_1082065158"/>
        </w:placeholder>
        <w:text/>
      </w:sdtPr>
      <w:sdtEndPr/>
      <w:sdtContent>
        <w:p w14:paraId="63AE19CA" w14:textId="7C7A7B68" w:rsidR="00684A87" w:rsidRDefault="00484C13" w:rsidP="00684A87">
          <w:pPr>
            <w:pStyle w:val="EnvelopeAddress"/>
            <w:framePr w:wrap="auto"/>
          </w:pPr>
          <w:r>
            <w:t>Placeholder</w:t>
          </w:r>
        </w:p>
      </w:sdtContent>
    </w:sdt>
    <w:p w14:paraId="29204F59" w14:textId="4008FCA5" w:rsidR="001A4F74" w:rsidRDefault="001A4F74">
      <w:r>
        <w:br w:type="page"/>
      </w:r>
    </w:p>
    <w:p w14:paraId="33D12A7F" w14:textId="77777777" w:rsidR="005C798B" w:rsidRDefault="005C798B">
      <w:bookmarkStart w:id="0" w:name="_GoBack"/>
      <w:bookmarkEnd w:id="0"/>
    </w:p>
    <w:sectPr w:rsidR="005C798B" w:rsidSect="00684A87">
      <w:pgSz w:w="13680" w:h="5947" w:orient="landscape" w:code="1"/>
      <w:pgMar w:top="36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684A87"/>
    <w:rsid w:val="001A4F74"/>
    <w:rsid w:val="00364D5B"/>
    <w:rsid w:val="00376E15"/>
    <w:rsid w:val="00484C13"/>
    <w:rsid w:val="005C798B"/>
    <w:rsid w:val="00684A87"/>
    <w:rsid w:val="00D0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5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84A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84A87"/>
    <w:pPr>
      <w:framePr w:w="4320" w:h="1440" w:hRule="exact" w:hSpace="180" w:wrap="auto" w:hAnchor="margin" w:yAlign="top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7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232C9-F3C7-41AF-BABA-FE92EB582DFB}"/>
      </w:docPartPr>
      <w:docPartBody>
        <w:p w:rsidR="007E48FB" w:rsidRDefault="007E48FB">
          <w:r w:rsidRPr="00C80FE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FB"/>
    <w:rsid w:val="007E48FB"/>
    <w:rsid w:val="0083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8054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8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8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8ED8D-ACEF-47DB-9DE1-740FF9E9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3</cp:revision>
  <dcterms:created xsi:type="dcterms:W3CDTF">2010-01-01T02:41:00Z</dcterms:created>
  <dcterms:modified xsi:type="dcterms:W3CDTF">2010-01-01T03:23:00Z</dcterms:modified>
</cp:coreProperties>
</file>